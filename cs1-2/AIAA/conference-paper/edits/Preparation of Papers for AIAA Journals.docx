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5BA" w:rsidRPr="00F565BA" w:rsidRDefault="00F565BA" w:rsidP="00143CD2">
      <w:pPr>
        <w:pStyle w:val="Title"/>
      </w:pPr>
      <w:bookmarkStart w:id="0" w:name="_GoBack"/>
      <w:bookmarkEnd w:id="0"/>
      <w:r w:rsidRPr="00F565BA">
        <w:t>Preparation of Papers for AIAA Technical Conferences</w:t>
      </w:r>
    </w:p>
    <w:p w:rsidR="00F565BA" w:rsidRPr="00F565BA" w:rsidRDefault="00F565BA" w:rsidP="00F565BA">
      <w:pPr>
        <w:jc w:val="center"/>
      </w:pPr>
      <w:r w:rsidRPr="00F565BA">
        <w:t>First A. Author,</w:t>
      </w:r>
      <w:r w:rsidRPr="00F565BA">
        <w:rPr>
          <w:vertAlign w:val="superscript"/>
        </w:rPr>
        <w:footnoteReference w:id="1"/>
      </w:r>
      <w:r w:rsidRPr="00F565BA">
        <w:t xml:space="preserve">  and Second B. Author Jr.</w:t>
      </w:r>
      <w:r w:rsidRPr="00F565BA">
        <w:rPr>
          <w:vertAlign w:val="superscript"/>
        </w:rPr>
        <w:footnoteReference w:id="2"/>
      </w:r>
    </w:p>
    <w:p w:rsidR="00F565BA" w:rsidRPr="00F565BA" w:rsidRDefault="00F565BA" w:rsidP="00F565BA">
      <w:pPr>
        <w:spacing w:after="240"/>
        <w:jc w:val="center"/>
        <w:rPr>
          <w:i/>
        </w:rPr>
      </w:pPr>
      <w:r w:rsidRPr="00F565BA">
        <w:rPr>
          <w:i/>
        </w:rPr>
        <w:t>Business or Academic Affiliation’s Full Name 1, City, State, Zip Code, Country</w:t>
      </w:r>
    </w:p>
    <w:p w:rsidR="00F565BA" w:rsidRPr="00F565BA" w:rsidRDefault="00F565BA" w:rsidP="00F565BA">
      <w:pPr>
        <w:jc w:val="center"/>
      </w:pPr>
      <w:r w:rsidRPr="00F565BA">
        <w:t>Third C. Author</w:t>
      </w:r>
      <w:r w:rsidRPr="00F565BA">
        <w:rPr>
          <w:vertAlign w:val="superscript"/>
        </w:rPr>
        <w:footnoteReference w:id="3"/>
      </w:r>
    </w:p>
    <w:p w:rsidR="00F565BA" w:rsidRPr="00F565BA" w:rsidRDefault="00F565BA" w:rsidP="00F565BA">
      <w:pPr>
        <w:spacing w:after="240"/>
        <w:jc w:val="center"/>
        <w:rPr>
          <w:i/>
        </w:rPr>
      </w:pPr>
      <w:r w:rsidRPr="00F565BA">
        <w:rPr>
          <w:i/>
        </w:rPr>
        <w:t>Business or Academic Affiliation’s Full Name 2, City, Province, Zip Code, Country</w:t>
      </w:r>
    </w:p>
    <w:p w:rsidR="00F565BA" w:rsidRPr="00F565BA" w:rsidRDefault="00F565BA" w:rsidP="00F565BA">
      <w:pPr>
        <w:jc w:val="center"/>
      </w:pPr>
      <w:r w:rsidRPr="00F565BA">
        <w:t>and</w:t>
      </w:r>
    </w:p>
    <w:p w:rsidR="00F565BA" w:rsidRPr="00F565BA" w:rsidRDefault="00F565BA" w:rsidP="00F565BA">
      <w:pPr>
        <w:jc w:val="center"/>
      </w:pPr>
      <w:r w:rsidRPr="00F565BA">
        <w:t>Fourth D. Author</w:t>
      </w:r>
      <w:r w:rsidRPr="00F565BA">
        <w:rPr>
          <w:vertAlign w:val="superscript"/>
        </w:rPr>
        <w:footnoteReference w:id="4"/>
      </w:r>
    </w:p>
    <w:p w:rsidR="00F565BA" w:rsidRPr="00F565BA" w:rsidRDefault="00F565BA" w:rsidP="00F565BA">
      <w:pPr>
        <w:spacing w:after="240"/>
        <w:jc w:val="center"/>
        <w:rPr>
          <w:i/>
        </w:rPr>
      </w:pPr>
      <w:r w:rsidRPr="00F565BA">
        <w:rPr>
          <w:i/>
        </w:rPr>
        <w:t>Business or Academic Affiliation’s Full Name 3, City, State, Zip Code, Country</w:t>
      </w:r>
    </w:p>
    <w:p w:rsidR="00F565BA" w:rsidRPr="00F565BA" w:rsidRDefault="00F565BA" w:rsidP="00F565BA">
      <w:pPr>
        <w:spacing w:before="480" w:after="480"/>
        <w:ind w:left="720" w:right="720" w:firstLine="288"/>
        <w:rPr>
          <w:b/>
        </w:rPr>
      </w:pPr>
      <w:r w:rsidRPr="00F565BA">
        <w:rPr>
          <w:b/>
        </w:rPr>
        <w:t>These instructions give you guidelines for preparing papers for AIAA Technical Papers. Use this document as a template if you are using Microsoft Word 2001 or later for Windows, or Word X or later for Mac OS X. Otherwise, use this document as an instruction set. Define all symbols used in the abstract. Do not cite references in the abstract. The footnote on the first page should list the Job Title and AI</w:t>
      </w:r>
      <w:r w:rsidR="000A2BBF">
        <w:rPr>
          <w:b/>
        </w:rPr>
        <w:t>AA Member Grade for each author, if known</w:t>
      </w:r>
      <w:r w:rsidR="00024843">
        <w:rPr>
          <w:b/>
        </w:rPr>
        <w:t>.</w:t>
      </w:r>
      <w:r w:rsidR="000A2BBF">
        <w:rPr>
          <w:b/>
        </w:rPr>
        <w:t xml:space="preserve"> Authors do not have to be AIAA members.</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rsidR="00F565BA" w:rsidRPr="00F565BA" w:rsidRDefault="00F565BA" w:rsidP="00F565BA">
      <w:pPr>
        <w:widowControl w:val="0"/>
        <w:tabs>
          <w:tab w:val="left" w:pos="864"/>
          <w:tab w:val="left" w:pos="1152"/>
        </w:tabs>
      </w:pPr>
      <w:r w:rsidRPr="00F565BA">
        <w:rPr>
          <w:i/>
        </w:rPr>
        <w:t>A</w:t>
      </w:r>
      <w:r w:rsidRPr="00F565BA">
        <w:tab/>
        <w:t>=</w:t>
      </w:r>
      <w:r w:rsidRPr="00F565BA">
        <w:tab/>
        <w:t>amplitude of oscillation</w:t>
      </w:r>
    </w:p>
    <w:p w:rsidR="00F565BA" w:rsidRPr="00F565BA" w:rsidRDefault="00F565BA" w:rsidP="00F565BA">
      <w:pPr>
        <w:widowControl w:val="0"/>
        <w:tabs>
          <w:tab w:val="left" w:pos="864"/>
          <w:tab w:val="left" w:pos="1152"/>
        </w:tabs>
      </w:pPr>
      <w:r w:rsidRPr="00F565BA">
        <w:rPr>
          <w:i/>
        </w:rPr>
        <w:t>a</w:t>
      </w:r>
      <w:r w:rsidRPr="00F565BA">
        <w:rPr>
          <w:i/>
        </w:rPr>
        <w:tab/>
      </w:r>
      <w:r w:rsidRPr="00F565BA">
        <w:t>=</w:t>
      </w:r>
      <w:r w:rsidRPr="00F565BA">
        <w:tab/>
        <w:t>cylinder diameter</w:t>
      </w:r>
    </w:p>
    <w:p w:rsidR="00F565BA" w:rsidRPr="00F565BA" w:rsidRDefault="00F565BA" w:rsidP="00F565BA">
      <w:pPr>
        <w:widowControl w:val="0"/>
        <w:tabs>
          <w:tab w:val="left" w:pos="864"/>
          <w:tab w:val="left" w:pos="1152"/>
        </w:tabs>
      </w:pPr>
      <w:r w:rsidRPr="00F565BA">
        <w:rPr>
          <w:i/>
        </w:rPr>
        <w:t>C</w:t>
      </w:r>
      <w:r w:rsidRPr="00F565BA">
        <w:rPr>
          <w:i/>
          <w:vertAlign w:val="subscript"/>
        </w:rPr>
        <w:t>p</w:t>
      </w:r>
      <w:r w:rsidRPr="00F565BA">
        <w:rPr>
          <w:vertAlign w:val="subscript"/>
        </w:rPr>
        <w:tab/>
      </w:r>
      <w:r w:rsidRPr="00F565BA">
        <w:t>=</w:t>
      </w:r>
      <w:r w:rsidRPr="00F565BA">
        <w:tab/>
        <w:t>pressure coefficient</w:t>
      </w:r>
    </w:p>
    <w:p w:rsidR="00F565BA" w:rsidRPr="00F565BA" w:rsidRDefault="00F565BA" w:rsidP="00F565BA">
      <w:pPr>
        <w:widowControl w:val="0"/>
        <w:tabs>
          <w:tab w:val="left" w:pos="864"/>
          <w:tab w:val="left" w:pos="1152"/>
        </w:tabs>
      </w:pPr>
      <w:r w:rsidRPr="00F565BA">
        <w:rPr>
          <w:i/>
        </w:rPr>
        <w:t>Cx</w:t>
      </w:r>
      <w:r w:rsidRPr="00F565BA">
        <w:tab/>
        <w:t>=</w:t>
      </w:r>
      <w:r w:rsidRPr="00F565BA">
        <w:tab/>
        <w:t xml:space="preserve">force coefficient in the </w:t>
      </w:r>
      <w:r w:rsidRPr="00F565BA">
        <w:rPr>
          <w:i/>
        </w:rPr>
        <w:t>x</w:t>
      </w:r>
      <w:r w:rsidRPr="00F565BA">
        <w:t xml:space="preserve"> direction</w:t>
      </w:r>
    </w:p>
    <w:p w:rsidR="00F565BA" w:rsidRPr="00F565BA" w:rsidRDefault="00F565BA" w:rsidP="00F565BA">
      <w:pPr>
        <w:widowControl w:val="0"/>
        <w:tabs>
          <w:tab w:val="left" w:pos="864"/>
          <w:tab w:val="left" w:pos="1152"/>
        </w:tabs>
      </w:pPr>
      <w:r w:rsidRPr="00F565BA">
        <w:rPr>
          <w:i/>
        </w:rPr>
        <w:t>Cy</w:t>
      </w:r>
      <w:r w:rsidRPr="00F565BA">
        <w:tab/>
        <w:t>=</w:t>
      </w:r>
      <w:r w:rsidRPr="00F565BA">
        <w:tab/>
        <w:t xml:space="preserve">force coefficient in the </w:t>
      </w:r>
      <w:r w:rsidRPr="00F565BA">
        <w:rPr>
          <w:i/>
        </w:rPr>
        <w:t>y</w:t>
      </w:r>
      <w:r w:rsidRPr="00F565BA">
        <w:t xml:space="preserve"> direction</w:t>
      </w:r>
    </w:p>
    <w:p w:rsidR="00F565BA" w:rsidRPr="00F565BA" w:rsidRDefault="00F565BA" w:rsidP="00F565BA">
      <w:pPr>
        <w:widowControl w:val="0"/>
        <w:tabs>
          <w:tab w:val="left" w:pos="864"/>
          <w:tab w:val="left" w:pos="1152"/>
        </w:tabs>
      </w:pPr>
      <w:r w:rsidRPr="00F565BA">
        <w:t>c</w:t>
      </w:r>
      <w:r w:rsidRPr="00F565BA">
        <w:tab/>
        <w:t>=</w:t>
      </w:r>
      <w:r w:rsidRPr="00F565BA">
        <w:tab/>
        <w:t>chord</w:t>
      </w:r>
    </w:p>
    <w:p w:rsidR="00F565BA" w:rsidRPr="00F565BA" w:rsidRDefault="00F565BA" w:rsidP="00F565BA">
      <w:pPr>
        <w:widowControl w:val="0"/>
        <w:tabs>
          <w:tab w:val="left" w:pos="864"/>
          <w:tab w:val="left" w:pos="1152"/>
        </w:tabs>
      </w:pPr>
      <w:r w:rsidRPr="00F565BA">
        <w:t>d</w:t>
      </w:r>
      <w:r w:rsidRPr="00F565BA">
        <w:rPr>
          <w:i/>
        </w:rPr>
        <w:t>t</w:t>
      </w:r>
      <w:r w:rsidRPr="00F565BA">
        <w:tab/>
        <w:t>=</w:t>
      </w:r>
      <w:r w:rsidRPr="00F565BA">
        <w:tab/>
        <w:t>time step</w:t>
      </w:r>
    </w:p>
    <w:p w:rsidR="00F565BA" w:rsidRPr="00F565BA" w:rsidRDefault="00F565BA" w:rsidP="00F565BA">
      <w:pPr>
        <w:widowControl w:val="0"/>
        <w:tabs>
          <w:tab w:val="left" w:pos="864"/>
          <w:tab w:val="left" w:pos="1152"/>
        </w:tabs>
      </w:pPr>
      <w:r w:rsidRPr="00F565BA">
        <w:rPr>
          <w:i/>
        </w:rPr>
        <w:t>Fx</w:t>
      </w:r>
      <w:r w:rsidRPr="00F565BA">
        <w:tab/>
        <w:t>=</w:t>
      </w:r>
      <w:r w:rsidRPr="00F565BA">
        <w:tab/>
      </w:r>
      <w:r w:rsidRPr="00F565BA">
        <w:rPr>
          <w:i/>
        </w:rPr>
        <w:t>X</w:t>
      </w:r>
      <w:r w:rsidRPr="00F565BA">
        <w:t xml:space="preserve"> component of the resultant pressure force acting on the vehicle</w:t>
      </w:r>
    </w:p>
    <w:p w:rsidR="00F565BA" w:rsidRPr="00F565BA" w:rsidRDefault="00F565BA" w:rsidP="00F565BA">
      <w:pPr>
        <w:widowControl w:val="0"/>
        <w:tabs>
          <w:tab w:val="left" w:pos="864"/>
          <w:tab w:val="left" w:pos="1152"/>
        </w:tabs>
      </w:pPr>
      <w:r w:rsidRPr="00F565BA">
        <w:rPr>
          <w:i/>
        </w:rPr>
        <w:t>Fy</w:t>
      </w:r>
      <w:r w:rsidRPr="00F565BA">
        <w:tab/>
        <w:t>=</w:t>
      </w:r>
      <w:r w:rsidRPr="00F565BA">
        <w:tab/>
      </w:r>
      <w:r w:rsidRPr="00F565BA">
        <w:rPr>
          <w:i/>
        </w:rPr>
        <w:t>Y</w:t>
      </w:r>
      <w:r w:rsidRPr="00F565BA">
        <w:t xml:space="preserve"> component of the resultant pressure force acting on the vehicle</w:t>
      </w:r>
    </w:p>
    <w:p w:rsidR="00F565BA" w:rsidRPr="00F565BA" w:rsidRDefault="00F565BA" w:rsidP="00F565BA">
      <w:pPr>
        <w:widowControl w:val="0"/>
        <w:tabs>
          <w:tab w:val="left" w:pos="864"/>
          <w:tab w:val="left" w:pos="1152"/>
        </w:tabs>
      </w:pPr>
      <w:r w:rsidRPr="00F565BA">
        <w:rPr>
          <w:i/>
        </w:rPr>
        <w:t>f, g</w:t>
      </w:r>
      <w:r w:rsidRPr="00F565BA">
        <w:tab/>
        <w:t>=</w:t>
      </w:r>
      <w:r w:rsidRPr="00F565BA">
        <w:tab/>
        <w:t>generic functions</w:t>
      </w:r>
    </w:p>
    <w:p w:rsidR="00F565BA" w:rsidRPr="00F565BA" w:rsidRDefault="00F565BA" w:rsidP="00F565BA">
      <w:pPr>
        <w:widowControl w:val="0"/>
        <w:tabs>
          <w:tab w:val="left" w:pos="864"/>
          <w:tab w:val="left" w:pos="1152"/>
        </w:tabs>
      </w:pPr>
      <w:r w:rsidRPr="00F565BA">
        <w:rPr>
          <w:i/>
        </w:rPr>
        <w:t>h</w:t>
      </w:r>
      <w:r w:rsidRPr="00F565BA">
        <w:tab/>
        <w:t>=</w:t>
      </w:r>
      <w:r w:rsidRPr="00F565BA">
        <w:tab/>
        <w:t>height</w:t>
      </w:r>
    </w:p>
    <w:p w:rsidR="00F565BA" w:rsidRPr="00F565BA" w:rsidRDefault="00F565BA" w:rsidP="00F565BA">
      <w:pPr>
        <w:widowControl w:val="0"/>
        <w:tabs>
          <w:tab w:val="left" w:pos="864"/>
          <w:tab w:val="left" w:pos="1152"/>
        </w:tabs>
      </w:pPr>
      <w:r w:rsidRPr="00F565BA">
        <w:rPr>
          <w:i/>
        </w:rPr>
        <w:t>i</w:t>
      </w:r>
      <w:r w:rsidRPr="00F565BA">
        <w:tab/>
        <w:t>=</w:t>
      </w:r>
      <w:r w:rsidRPr="00F565BA">
        <w:tab/>
        <w:t>time index during navigation</w:t>
      </w:r>
    </w:p>
    <w:p w:rsidR="00F565BA" w:rsidRPr="00F565BA" w:rsidRDefault="00F565BA" w:rsidP="00F565BA">
      <w:pPr>
        <w:widowControl w:val="0"/>
        <w:tabs>
          <w:tab w:val="left" w:pos="864"/>
          <w:tab w:val="left" w:pos="1152"/>
        </w:tabs>
      </w:pPr>
      <w:r w:rsidRPr="00F565BA">
        <w:rPr>
          <w:i/>
        </w:rPr>
        <w:t>j</w:t>
      </w:r>
      <w:r w:rsidRPr="00F565BA">
        <w:tab/>
        <w:t>=</w:t>
      </w:r>
      <w:r w:rsidRPr="00F565BA">
        <w:tab/>
        <w:t>waypoint index</w:t>
      </w:r>
    </w:p>
    <w:p w:rsidR="00F565BA" w:rsidRPr="00F565BA" w:rsidRDefault="00F565BA" w:rsidP="00F565BA">
      <w:pPr>
        <w:widowControl w:val="0"/>
        <w:tabs>
          <w:tab w:val="left" w:pos="864"/>
          <w:tab w:val="left" w:pos="1152"/>
        </w:tabs>
      </w:pPr>
      <w:r w:rsidRPr="00F565BA">
        <w:rPr>
          <w:i/>
        </w:rPr>
        <w:t>K</w:t>
      </w:r>
      <w:r w:rsidRPr="00F565BA">
        <w:tab/>
        <w:t>=</w:t>
      </w:r>
      <w:r w:rsidRPr="00F565BA">
        <w:tab/>
        <w:t>trailing-edge (TE) nondimensional angular deflection rate</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rsidR="00F565BA" w:rsidRPr="00F565BA" w:rsidRDefault="009E62E1" w:rsidP="00F565BA">
      <w:pPr>
        <w:tabs>
          <w:tab w:val="left" w:pos="288"/>
        </w:tabs>
      </w:pPr>
      <w:r>
        <w:t>This</w:t>
      </w:r>
      <w:r w:rsidR="00F565BA" w:rsidRPr="00F565BA">
        <w:t xml:space="preserve"> document is a template for Microsoft Word 2001 or later. If you are reading a hard-copy or .pdf version of this document, download the electronic file</w:t>
      </w:r>
      <w:r w:rsidR="00F565BA" w:rsidRPr="00C86782">
        <w:t>, AIAA Papers_Template.dotx, a</w:t>
      </w:r>
      <w:r w:rsidR="00F565BA" w:rsidRPr="00F565BA">
        <w:t>nd use it to prepare your manuscript.</w:t>
      </w:r>
    </w:p>
    <w:p w:rsidR="00F565BA" w:rsidRPr="00F565BA" w:rsidRDefault="00F565BA" w:rsidP="00F565BA">
      <w:pPr>
        <w:tabs>
          <w:tab w:val="left" w:pos="288"/>
        </w:tabs>
        <w:ind w:firstLine="288"/>
      </w:pPr>
      <w:r w:rsidRPr="00F565BA">
        <w:t>Authors using Microsoft Word will first need to save the AIAA Papers_Template.dotx file in the “Templates” directory of their hard drive. To do s</w:t>
      </w:r>
      <w:r w:rsidRPr="00FB5646">
        <w:t>o, simply open the AIAA Papers_Template.dotx</w:t>
      </w:r>
      <w:r w:rsidRPr="00F565BA">
        <w:t xml:space="preserve"> file and then click “File&gt;Save As:” to save the template. [Note: Windows users will need to indicate “Save as Type&gt;Document Template (*.dot)” when asked in the dialogue box; Mac users should save the file in the “My Templates” directory.] To create a new document using this template, use the command “File&gt;New&gt;From Template” (Windows) or “File&gt;Project Gallery&gt;My Templates” (Mac). To create your formatted manuscript, type your own text over sections of the Template, or cut and paste from another document and then use the available markup styles. Note that special </w:t>
      </w:r>
      <w:r w:rsidRPr="00F565BA">
        <w:lastRenderedPageBreak/>
        <w:t>formatting such as subscripts, superscripts, and italics may be lost when you copy your te</w:t>
      </w:r>
      <w:r>
        <w:t xml:space="preserve">xt into the template. See Section </w:t>
      </w:r>
      <w:r w:rsidRPr="00F565BA">
        <w:t>V for more detailed formatting guidelines.</w:t>
      </w:r>
    </w:p>
    <w:p w:rsidR="00F565BA" w:rsidRPr="00F565BA" w:rsidRDefault="00F565BA" w:rsidP="00F565BA"/>
    <w:p w:rsidR="00F565BA" w:rsidRPr="00F565BA" w:rsidRDefault="00F565BA" w:rsidP="00F565BA">
      <w:pPr>
        <w:tabs>
          <w:tab w:val="left" w:pos="288"/>
        </w:tabs>
        <w:rPr>
          <w:b/>
          <w:color w:val="000000"/>
        </w:rPr>
      </w:pP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Procedure for Paper Submission</w:t>
      </w:r>
    </w:p>
    <w:p w:rsidR="00F565BA" w:rsidRPr="00F565BA" w:rsidRDefault="00F565BA" w:rsidP="00F565BA">
      <w:pPr>
        <w:tabs>
          <w:tab w:val="left" w:pos="288"/>
        </w:tabs>
        <w:ind w:firstLine="288"/>
      </w:pPr>
      <w:r w:rsidRPr="00F565BA">
        <w:t xml:space="preserve">All manuscripts are to be submitted electronically to the ScholarOne Abstracts site created for each conference. The manuscript upload will be enabled several weeks after acceptance notices have been sent.  Presenting authors of accepted papers will receive an email with instructions when </w:t>
      </w:r>
      <w:r w:rsidR="000A2BBF">
        <w:t xml:space="preserve">manuscript submission opens. </w:t>
      </w:r>
      <w:r w:rsidRPr="00F565BA">
        <w:t xml:space="preserve">It is important that presenting authors keep their email addresses up-to-date so they do not miss this notice. </w:t>
      </w:r>
    </w:p>
    <w:p w:rsidR="00F565BA" w:rsidRPr="00C86782" w:rsidRDefault="00F565BA" w:rsidP="00F565BA">
      <w:pPr>
        <w:tabs>
          <w:tab w:val="left" w:pos="288"/>
        </w:tabs>
        <w:ind w:firstLine="288"/>
        <w:rPr>
          <w:u w:val="single"/>
        </w:rPr>
      </w:pPr>
      <w:r w:rsidRPr="00F565BA">
        <w:t>Before completing manuscript submission, submitters must also select the copyright statement that will appear on the paper, and complete other acknowledgments.  It is also necessary to click both the “Accept” and “Save” but</w:t>
      </w:r>
      <w:r w:rsidR="000A2BBF">
        <w:t>tons to complete a submission.</w:t>
      </w:r>
      <w:r w:rsidR="0021563F">
        <w:t xml:space="preserve"> </w:t>
      </w:r>
      <w:r w:rsidR="000A2BBF">
        <w:t>All completed manuscript submission</w:t>
      </w:r>
      <w:r w:rsidR="00A53FF9">
        <w:t>s</w:t>
      </w:r>
      <w:r w:rsidR="000A2BBF">
        <w:t xml:space="preserve"> wi</w:t>
      </w:r>
      <w:r w:rsidR="0021563F">
        <w:t>ll be confirmed by email. Comple</w:t>
      </w:r>
      <w:r w:rsidR="000A2BBF">
        <w:t>ted submissions will also have a status of “Accepted” at the top of your manuscript submission page.</w:t>
      </w:r>
      <w:r w:rsidRPr="00F565BA">
        <w:t xml:space="preserve"> </w:t>
      </w:r>
      <w:r w:rsidRPr="00C86782">
        <w:rPr>
          <w:u w:val="single"/>
        </w:rPr>
        <w:t>All files must be in pdf format.  Please be sure that all security settings are removed from the pdf file before uploading to ensure proper processing of your manuscript file.</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General Guidelines</w:t>
      </w:r>
    </w:p>
    <w:p w:rsidR="00F565BA" w:rsidRPr="00F565BA" w:rsidRDefault="00F565BA" w:rsidP="00F565BA">
      <w:pPr>
        <w:tabs>
          <w:tab w:val="left" w:pos="288"/>
        </w:tabs>
        <w:ind w:firstLine="288"/>
      </w:pPr>
      <w:r w:rsidRPr="00F565BA">
        <w:t>The following section outlines general (nonformatting) guidelines to follow. These guidelines are applicable to all authors (except as noted), and include information on the policies and practices relevant to the publication of your manuscript.</w:t>
      </w:r>
    </w:p>
    <w:p w:rsidR="00F565BA" w:rsidRPr="00F565BA" w:rsidRDefault="00F565BA" w:rsidP="00F565BA">
      <w:pPr>
        <w:numPr>
          <w:ilvl w:val="0"/>
          <w:numId w:val="3"/>
        </w:numPr>
        <w:tabs>
          <w:tab w:val="left" w:pos="288"/>
        </w:tabs>
        <w:spacing w:before="240"/>
        <w:outlineLvl w:val="1"/>
        <w:rPr>
          <w:b/>
        </w:rPr>
      </w:pPr>
      <w:r w:rsidRPr="00F565BA">
        <w:rPr>
          <w:b/>
        </w:rPr>
        <w:t>Publication by AIAA</w:t>
      </w:r>
    </w:p>
    <w:p w:rsidR="00F565BA" w:rsidRPr="00F565BA" w:rsidRDefault="00F565BA" w:rsidP="00F565BA">
      <w:pPr>
        <w:tabs>
          <w:tab w:val="left" w:pos="288"/>
        </w:tabs>
        <w:ind w:firstLine="288"/>
      </w:pPr>
      <w:r w:rsidRPr="00F565BA">
        <w:t xml:space="preserve">Your manuscript </w:t>
      </w:r>
      <w:r w:rsidRPr="00F565BA">
        <w:rPr>
          <w:i/>
        </w:rPr>
        <w:t>cannot</w:t>
      </w:r>
      <w:r w:rsidRPr="00F565BA">
        <w:t xml:space="preserve"> be published by AIAA if:</w:t>
      </w:r>
    </w:p>
    <w:p w:rsidR="00F565BA" w:rsidRPr="00F565BA" w:rsidRDefault="00F565BA" w:rsidP="00F565BA">
      <w:pPr>
        <w:numPr>
          <w:ilvl w:val="0"/>
          <w:numId w:val="23"/>
        </w:numPr>
        <w:tabs>
          <w:tab w:val="left" w:pos="288"/>
        </w:tabs>
      </w:pPr>
      <w:r w:rsidRPr="00F565BA">
        <w:t>It has been published previously or</w:t>
      </w:r>
    </w:p>
    <w:p w:rsidR="00F565BA" w:rsidRPr="00F565BA" w:rsidRDefault="00F565BA" w:rsidP="00F565BA">
      <w:pPr>
        <w:numPr>
          <w:ilvl w:val="0"/>
          <w:numId w:val="23"/>
        </w:numPr>
      </w:pPr>
      <w:r w:rsidRPr="00F565BA">
        <w:t>The work contains copyright-infringing material or</w:t>
      </w:r>
    </w:p>
    <w:p w:rsidR="00F565BA" w:rsidRPr="00F565BA" w:rsidRDefault="00F565BA" w:rsidP="00F565BA">
      <w:pPr>
        <w:numPr>
          <w:ilvl w:val="0"/>
          <w:numId w:val="23"/>
        </w:numPr>
        <w:tabs>
          <w:tab w:val="left" w:pos="288"/>
        </w:tabs>
        <w:spacing w:line="480" w:lineRule="auto"/>
      </w:pPr>
      <w:r w:rsidRPr="00F565BA">
        <w:t>An appropriate copyright statement has not yet been selected.</w:t>
      </w:r>
    </w:p>
    <w:p w:rsidR="00F565BA" w:rsidRPr="00F565BA" w:rsidRDefault="00F565BA" w:rsidP="00F565BA">
      <w:pPr>
        <w:numPr>
          <w:ilvl w:val="0"/>
          <w:numId w:val="3"/>
        </w:numPr>
        <w:tabs>
          <w:tab w:val="left" w:pos="288"/>
        </w:tabs>
        <w:spacing w:before="240"/>
        <w:outlineLvl w:val="1"/>
        <w:rPr>
          <w:b/>
        </w:rPr>
      </w:pPr>
      <w:r w:rsidRPr="00F565BA">
        <w:rPr>
          <w:b/>
        </w:rPr>
        <w:t>Paper Review and Visa Considerations</w:t>
      </w:r>
    </w:p>
    <w:p w:rsidR="00F565BA" w:rsidRPr="00F565BA" w:rsidRDefault="00F565BA" w:rsidP="00F565BA">
      <w:pPr>
        <w:tabs>
          <w:tab w:val="left" w:pos="288"/>
        </w:tabs>
        <w:ind w:firstLine="288"/>
      </w:pPr>
      <w:r w:rsidRPr="00F565BA">
        <w:t>It is the responsibility of the author to obtain any required government or company reviews for their papers in advance of publication. Start early to determine if the reviews are required; this process can take several weeks.</w:t>
      </w:r>
    </w:p>
    <w:p w:rsidR="00F565BA" w:rsidRPr="00F565BA" w:rsidRDefault="00F565BA" w:rsidP="00F565BA">
      <w:pPr>
        <w:tabs>
          <w:tab w:val="left" w:pos="288"/>
        </w:tabs>
        <w:ind w:firstLine="288"/>
      </w:pPr>
      <w:r w:rsidRPr="00F565BA">
        <w:t>If you plan to attend an AIAA Forum, technical conference or professional development course held in the United States and you require a visa for travel, it is incumbent upon you to apply for a visa with the U.S. embassy (consular division) or consulate with ample time for processing.  To avoid bureaucratic problems, AIAA strongly suggests that you submit your formal application to U.S. authorities a minimum of 120 days in advance of the date of anticipated travel.</w:t>
      </w:r>
    </w:p>
    <w:p w:rsidR="00F565BA" w:rsidRPr="00F565BA" w:rsidRDefault="00F565BA" w:rsidP="00F565BA">
      <w:pPr>
        <w:tabs>
          <w:tab w:val="left" w:pos="288"/>
        </w:tabs>
        <w:ind w:firstLine="288"/>
      </w:pPr>
      <w:r w:rsidRPr="00F565BA">
        <w:t xml:space="preserve">Prospective conference and course attendees requiring a visa to travel to the United States should first contact AIAA to request an official letter of invitation. This letter and a copy of the conference call for papers should be presented along with the required documentation to the U.S. consular officials as part of the formal application process.  AIAA cannot directly intervene with the U.S. Department of State, consular offices, or embassies on behalf of individuals applying for visas. A letter of invitation can be requested at </w:t>
      </w:r>
      <w:hyperlink r:id="rId8" w:history="1">
        <w:r w:rsidRPr="00F565BA">
          <w:rPr>
            <w:u w:val="single"/>
          </w:rPr>
          <w:t>https://www.aiaa.org/Secondary.aspx?id=6258</w:t>
        </w:r>
        <w:r w:rsidRPr="00F565BA">
          <w:rPr>
            <w:rFonts w:ascii="Calibri" w:hAnsi="Calibri" w:cs="Calibri"/>
            <w:u w:val="single"/>
          </w:rPr>
          <w:t xml:space="preserve"> </w:t>
        </w:r>
      </w:hyperlink>
      <w:r w:rsidRPr="00F565BA">
        <w:t xml:space="preserve"> or you may contact AIAA Customer Service at </w:t>
      </w:r>
      <w:hyperlink r:id="rId9" w:history="1">
        <w:r w:rsidRPr="00F565BA">
          <w:rPr>
            <w:u w:val="single"/>
          </w:rPr>
          <w:t>custserv@aiaa.org</w:t>
        </w:r>
      </w:hyperlink>
      <w:r w:rsidRPr="00F565BA">
        <w:t xml:space="preserve"> for more information.</w:t>
      </w:r>
    </w:p>
    <w:p w:rsidR="00F565BA" w:rsidRPr="00F565BA" w:rsidRDefault="00F565BA" w:rsidP="00F565BA">
      <w:pPr>
        <w:numPr>
          <w:ilvl w:val="0"/>
          <w:numId w:val="3"/>
        </w:numPr>
        <w:tabs>
          <w:tab w:val="left" w:pos="288"/>
        </w:tabs>
        <w:spacing w:before="240"/>
        <w:outlineLvl w:val="1"/>
        <w:rPr>
          <w:b/>
        </w:rPr>
      </w:pPr>
      <w:r w:rsidRPr="00F565BA">
        <w:rPr>
          <w:b/>
        </w:rPr>
        <w:t>Control ID Number vs Paper Number</w:t>
      </w:r>
    </w:p>
    <w:p w:rsidR="00F565BA" w:rsidRPr="00F565BA" w:rsidRDefault="00F565BA" w:rsidP="00F565BA">
      <w:pPr>
        <w:tabs>
          <w:tab w:val="left" w:pos="288"/>
        </w:tabs>
        <w:ind w:firstLine="288"/>
      </w:pPr>
      <w:r w:rsidRPr="00F565BA">
        <w:t xml:space="preserve">Your paper was assigned a control ID number at the time you submitted your abstract. It is critical that you reference the tracking number and conference name when contacting AIAA regarding your submission. The control ID number is </w:t>
      </w:r>
      <w:r w:rsidRPr="00F565BA">
        <w:rPr>
          <w:u w:val="single"/>
        </w:rPr>
        <w:t>not</w:t>
      </w:r>
      <w:r w:rsidRPr="00F565BA">
        <w:t xml:space="preserve"> the final AIAA paper number. The paper number, which appears in the format AIAA-201X-XXXX, will be used to refer to your paper in the program and in any publication format. It will not be assigned until shortly before the conference.  </w:t>
      </w:r>
      <w:r w:rsidRPr="00F565BA">
        <w:rPr>
          <w:b/>
        </w:rPr>
        <w:t>Do not include a paper number anywhere on your paper, as this number will be stamped automatically in the top right corner of your paper at the time of processing.</w:t>
      </w:r>
    </w:p>
    <w:p w:rsidR="0078368E" w:rsidRDefault="0078368E" w:rsidP="00C86782">
      <w:pPr>
        <w:tabs>
          <w:tab w:val="left" w:pos="288"/>
        </w:tabs>
        <w:spacing w:before="240"/>
        <w:outlineLvl w:val="1"/>
        <w:rPr>
          <w:b/>
        </w:rPr>
      </w:pPr>
    </w:p>
    <w:p w:rsidR="00F565BA" w:rsidRPr="00F565BA" w:rsidRDefault="00F565BA" w:rsidP="00F565BA">
      <w:pPr>
        <w:numPr>
          <w:ilvl w:val="0"/>
          <w:numId w:val="3"/>
        </w:numPr>
        <w:tabs>
          <w:tab w:val="left" w:pos="288"/>
        </w:tabs>
        <w:spacing w:before="240"/>
        <w:outlineLvl w:val="1"/>
        <w:rPr>
          <w:b/>
        </w:rPr>
      </w:pPr>
      <w:r w:rsidRPr="00F565BA">
        <w:rPr>
          <w:b/>
        </w:rPr>
        <w:t>Copyright</w:t>
      </w:r>
    </w:p>
    <w:p w:rsidR="00F565BA" w:rsidRPr="00F565BA" w:rsidRDefault="00F565BA" w:rsidP="00F565BA">
      <w:pPr>
        <w:tabs>
          <w:tab w:val="left" w:pos="288"/>
        </w:tabs>
        <w:ind w:firstLine="288"/>
      </w:pPr>
      <w:r w:rsidRPr="00F565BA">
        <w:t>Before AIAA can print or publish any paper, the copyright information must be completed on our website. Failure to complete the form correctly could result in your paper not being published. The following fields must be completed:</w:t>
      </w:r>
    </w:p>
    <w:p w:rsidR="00F565BA" w:rsidRPr="00F565BA" w:rsidRDefault="00F565BA" w:rsidP="00F565BA">
      <w:pPr>
        <w:numPr>
          <w:ilvl w:val="0"/>
          <w:numId w:val="24"/>
        </w:numPr>
        <w:tabs>
          <w:tab w:val="left" w:pos="288"/>
        </w:tabs>
      </w:pPr>
      <w:r w:rsidRPr="00F565BA">
        <w:t>Clearance Statement</w:t>
      </w:r>
    </w:p>
    <w:p w:rsidR="00F565BA" w:rsidRPr="00F565BA" w:rsidRDefault="00F565BA" w:rsidP="00F565BA">
      <w:pPr>
        <w:numPr>
          <w:ilvl w:val="0"/>
          <w:numId w:val="24"/>
        </w:numPr>
        <w:tabs>
          <w:tab w:val="left" w:pos="288"/>
        </w:tabs>
      </w:pPr>
      <w:r w:rsidRPr="00F565BA">
        <w:t>Non-Infringement Statement</w:t>
      </w:r>
    </w:p>
    <w:p w:rsidR="00F565BA" w:rsidRPr="00F565BA" w:rsidRDefault="00F565BA" w:rsidP="00F565BA">
      <w:pPr>
        <w:numPr>
          <w:ilvl w:val="0"/>
          <w:numId w:val="24"/>
        </w:numPr>
        <w:tabs>
          <w:tab w:val="left" w:pos="288"/>
        </w:tabs>
      </w:pPr>
      <w:r w:rsidRPr="00F565BA">
        <w:t>Publication Status Statement</w:t>
      </w:r>
    </w:p>
    <w:p w:rsidR="00F565BA" w:rsidRPr="00F565BA" w:rsidRDefault="00F565BA" w:rsidP="00F565BA">
      <w:pPr>
        <w:numPr>
          <w:ilvl w:val="0"/>
          <w:numId w:val="24"/>
        </w:numPr>
        <w:tabs>
          <w:tab w:val="left" w:pos="288"/>
        </w:tabs>
      </w:pPr>
      <w:r w:rsidRPr="00F565BA">
        <w:t>One Copyright Assignment Statement (Select either A, B, C, or D)</w:t>
      </w:r>
    </w:p>
    <w:p w:rsidR="00F565BA" w:rsidRPr="00F565BA" w:rsidRDefault="00F565BA" w:rsidP="00F565BA">
      <w:pPr>
        <w:tabs>
          <w:tab w:val="left" w:pos="288"/>
        </w:tabs>
        <w:ind w:firstLine="288"/>
      </w:pPr>
      <w:r w:rsidRPr="00F565BA">
        <w:t xml:space="preserve">Be sure to read the copyright statements carefully. AIAA requires a copyright transfer from the author(s) to AIAA or a license to publish and distribute your material; government authors can assert that the work is in the public domain. If you are not sure which copyright statement to use, contact your legal department; AIAA cannot help you determine which statement to use. A hard copy of the form is found in the Author Kit for your reference. As you will be completing this form online, </w:t>
      </w:r>
      <w:r w:rsidRPr="00C86782">
        <w:rPr>
          <w:u w:val="single"/>
        </w:rPr>
        <w:t>you do not need to fill out the hard-copy form</w:t>
      </w:r>
      <w:r w:rsidRPr="00F565BA">
        <w:t>. Do not include a copyright statement anywhere on your paper, and do not upload a copyright form with your paper. The correct statement will be stamped automatically at the time of processing.</w:t>
      </w:r>
    </w:p>
    <w:p w:rsidR="00F565BA" w:rsidRPr="00F565BA" w:rsidRDefault="00F565BA" w:rsidP="00F565BA">
      <w:pPr>
        <w:numPr>
          <w:ilvl w:val="0"/>
          <w:numId w:val="3"/>
        </w:numPr>
        <w:tabs>
          <w:tab w:val="left" w:pos="288"/>
        </w:tabs>
        <w:spacing w:before="240"/>
        <w:outlineLvl w:val="1"/>
        <w:rPr>
          <w:b/>
        </w:rPr>
      </w:pPr>
      <w:r w:rsidRPr="00F565BA">
        <w:rPr>
          <w:b/>
        </w:rPr>
        <w:t>Submission Deadlines</w:t>
      </w:r>
    </w:p>
    <w:p w:rsidR="00C71CE7" w:rsidRPr="00C71CE7" w:rsidRDefault="00F565BA" w:rsidP="00C86782">
      <w:pPr>
        <w:ind w:firstLine="288"/>
        <w:jc w:val="left"/>
        <w:rPr>
          <w:i/>
          <w:iCs/>
          <w:sz w:val="24"/>
          <w:szCs w:val="24"/>
        </w:rPr>
      </w:pPr>
      <w:r w:rsidRPr="00F565BA">
        <w:t xml:space="preserve">Manuscripts will be accepted for upload to the system from the receipt of the email invitation until the deadline set for the conference. You will be notified of the specific manuscript submission deadline in your acceptance letter, and the deadline will also be listed on the conference web page at AIAA.  </w:t>
      </w:r>
      <w:r w:rsidR="00A53FF9">
        <w:t>D</w:t>
      </w:r>
      <w:r w:rsidRPr="00F565BA">
        <w:t xml:space="preserve">o not upload a draft version of your manuscript with the intent to upload a final version later. </w:t>
      </w:r>
      <w:r w:rsidR="00A53FF9" w:rsidRPr="00C71CE7">
        <w:rPr>
          <w:b/>
        </w:rPr>
        <w:t xml:space="preserve">Once the proceedings are published online the manuscript will be considered the version of record and may not be removed or replaced. </w:t>
      </w:r>
      <w:r w:rsidR="00E01E43" w:rsidRPr="00C71CE7">
        <w:rPr>
          <w:b/>
        </w:rPr>
        <w:t>C</w:t>
      </w:r>
      <w:r w:rsidR="00A53FF9" w:rsidRPr="00C71CE7">
        <w:rPr>
          <w:b/>
        </w:rPr>
        <w:t>hanges</w:t>
      </w:r>
      <w:r w:rsidR="00E01E43" w:rsidRPr="00C71CE7">
        <w:rPr>
          <w:b/>
        </w:rPr>
        <w:t xml:space="preserve"> to manuscripts can be made</w:t>
      </w:r>
      <w:r w:rsidR="00A53FF9" w:rsidRPr="00C71CE7">
        <w:rPr>
          <w:b/>
        </w:rPr>
        <w:t xml:space="preserve"> through the Crossmark feature. Corrections can be viewed by clicking the Crossmark icon, located on every article’s page and PDF.  </w:t>
      </w:r>
      <w:r w:rsidR="00C71CE7" w:rsidRPr="00C86782">
        <w:t>AIAA will NOT accept changes and/or change requests that solely correct grammatical errors, spelling errors or errors in formatting.  All corrections should be for editorially significant changes where the change affects interpretation or crediting of the work.</w:t>
      </w:r>
    </w:p>
    <w:p w:rsidR="00A53FF9" w:rsidRDefault="00A53FF9" w:rsidP="0055113E">
      <w:pPr>
        <w:tabs>
          <w:tab w:val="left" w:pos="288"/>
        </w:tabs>
        <w:ind w:firstLine="288"/>
        <w:rPr>
          <w:b/>
        </w:rPr>
      </w:pPr>
      <w:r w:rsidRPr="00A53FF9">
        <w:rPr>
          <w:b/>
        </w:rPr>
        <w:t xml:space="preserve">To ensure that your colleagues will be viewing and downloading your best work </w:t>
      </w:r>
      <w:r>
        <w:rPr>
          <w:b/>
        </w:rPr>
        <w:t xml:space="preserve">review </w:t>
      </w:r>
      <w:r w:rsidRPr="00A53FF9">
        <w:rPr>
          <w:b/>
        </w:rPr>
        <w:t>your PDF thoroughly before completing your submission.</w:t>
      </w:r>
    </w:p>
    <w:p w:rsidR="0055113E" w:rsidRPr="00F565BA" w:rsidRDefault="0055113E" w:rsidP="0055113E">
      <w:pPr>
        <w:tabs>
          <w:tab w:val="left" w:pos="288"/>
        </w:tabs>
        <w:ind w:firstLine="288"/>
      </w:pPr>
      <w:r w:rsidRPr="00F565BA">
        <w:t xml:space="preserve">No updates to the proceedings will be made during the conference.  </w:t>
      </w:r>
      <w:r w:rsidR="00A53FF9">
        <w:t>A</w:t>
      </w:r>
      <w:r>
        <w:t xml:space="preserve">ccess </w:t>
      </w:r>
      <w:r w:rsidR="00A53FF9">
        <w:t xml:space="preserve">to submit Crossmark </w:t>
      </w:r>
      <w:r w:rsidR="00C71CE7">
        <w:t>u</w:t>
      </w:r>
      <w:r w:rsidR="00A53FF9">
        <w:t xml:space="preserve">pdates </w:t>
      </w:r>
      <w:r>
        <w:t xml:space="preserve">will be provided to presenting authors starting the first day of the conference through 2000hrs/8pm Eastern Time 7 business days after the last day of the conference.  </w:t>
      </w:r>
      <w:r w:rsidRPr="00F565BA">
        <w:t>The pr</w:t>
      </w:r>
      <w:r>
        <w:t xml:space="preserve">oceedings will be updated </w:t>
      </w:r>
      <w:r w:rsidR="00A53FF9">
        <w:t xml:space="preserve">with Crossmark </w:t>
      </w:r>
      <w:r w:rsidR="00C71CE7">
        <w:t>u</w:t>
      </w:r>
      <w:r w:rsidR="00A53FF9">
        <w:t xml:space="preserve">pdates </w:t>
      </w:r>
      <w:r w:rsidRPr="00F565BA">
        <w:t xml:space="preserve">shortly after that date.  </w:t>
      </w:r>
    </w:p>
    <w:p w:rsidR="0055113E" w:rsidRPr="00F565BA" w:rsidRDefault="0055113E" w:rsidP="0055113E">
      <w:pPr>
        <w:tabs>
          <w:tab w:val="left" w:pos="288"/>
        </w:tabs>
        <w:ind w:firstLine="288"/>
      </w:pPr>
      <w:r w:rsidRPr="005902AE">
        <w:t xml:space="preserve">To ensure conference quality, session chairs will enforce a "no paper, no podium" rule. </w:t>
      </w:r>
      <w:r>
        <w:t>This policy is</w:t>
      </w:r>
      <w:r w:rsidRPr="005902AE">
        <w:t xml:space="preserve"> intended to eliminate no-shows, to improve the quality of the conference for all participants, and to ensure that the published proceedings accurately represent the presentations made at a conference.</w:t>
      </w:r>
      <w:r w:rsidRPr="00F565BA">
        <w:t xml:space="preserve"> </w:t>
      </w:r>
    </w:p>
    <w:p w:rsidR="00F565BA" w:rsidRPr="00F565BA" w:rsidRDefault="00F565BA" w:rsidP="00F565BA">
      <w:pPr>
        <w:numPr>
          <w:ilvl w:val="0"/>
          <w:numId w:val="3"/>
        </w:numPr>
        <w:tabs>
          <w:tab w:val="left" w:pos="288"/>
        </w:tabs>
        <w:spacing w:before="240"/>
        <w:outlineLvl w:val="1"/>
        <w:rPr>
          <w:b/>
        </w:rPr>
      </w:pPr>
      <w:r w:rsidRPr="00F565BA">
        <w:rPr>
          <w:b/>
        </w:rPr>
        <w:t>Oversize Papers and Color Illustrations</w:t>
      </w:r>
    </w:p>
    <w:p w:rsidR="00F565BA" w:rsidRPr="00F565BA" w:rsidRDefault="00F565BA" w:rsidP="00F565BA">
      <w:pPr>
        <w:tabs>
          <w:tab w:val="left" w:pos="288"/>
        </w:tabs>
        <w:ind w:firstLine="288"/>
      </w:pPr>
      <w:r w:rsidRPr="00F565BA">
        <w:t>As of 2006, all papers presented at AIAA events are published in an electronic-only (PDF) format. Papers published will be reproduced in color automatically. There is no “oversize paper” or color illustration charge associated with published AIAA papers.</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Detailed Formatting Instructions</w:t>
      </w:r>
    </w:p>
    <w:p w:rsidR="00F565BA" w:rsidRPr="00F565BA" w:rsidRDefault="00F565BA" w:rsidP="00F565BA">
      <w:pPr>
        <w:tabs>
          <w:tab w:val="left" w:pos="288"/>
        </w:tabs>
        <w:ind w:firstLine="288"/>
      </w:pPr>
      <w:r w:rsidRPr="00F565BA">
        <w:t>The styles and formats for the AIAA Papers Template have been incorporated into the structure of this document. If y</w:t>
      </w:r>
      <w:r>
        <w:t>ou are using Microsoft Word 2001</w:t>
      </w:r>
      <w:r w:rsidRPr="00F565BA">
        <w:t xml:space="preserve"> or later, please use this template to prepare your manuscript.</w:t>
      </w:r>
      <w:r w:rsidR="00C71CE7">
        <w:t xml:space="preserve"> For authors that prefer using </w:t>
      </w:r>
      <w:r w:rsidRPr="00F565BA">
        <w:t>LaTeX</w:t>
      </w:r>
      <w:r w:rsidR="00C71CE7">
        <w:t xml:space="preserve">, AIAA has partnered with Overleaf to provide an online editor to create your manuscript in LaTex. </w:t>
      </w:r>
      <w:r w:rsidRPr="00F565BA">
        <w:t xml:space="preserve"> </w:t>
      </w:r>
      <w:r w:rsidR="00C71CE7">
        <w:t>Please visit th</w:t>
      </w:r>
      <w:r w:rsidR="00B636E4">
        <w:t xml:space="preserve">e </w:t>
      </w:r>
      <w:hyperlink r:id="rId10" w:history="1">
        <w:r w:rsidR="00B636E4" w:rsidRPr="00B636E4">
          <w:rPr>
            <w:rStyle w:val="Hyperlink"/>
          </w:rPr>
          <w:t>AIAA LaTex site</w:t>
        </w:r>
      </w:hyperlink>
      <w:r w:rsidR="00B636E4">
        <w:t xml:space="preserve"> for instructions</w:t>
      </w:r>
      <w:r w:rsidRPr="00F565BA">
        <w:t>. Regardless of which program you use to prepare your manuscript, please use the formatting instructions contained in this document as a guide.</w:t>
      </w:r>
    </w:p>
    <w:p w:rsidR="00F565BA" w:rsidRPr="00F565BA" w:rsidRDefault="00F565BA" w:rsidP="00F565BA">
      <w:pPr>
        <w:tabs>
          <w:tab w:val="left" w:pos="288"/>
        </w:tabs>
        <w:ind w:firstLine="288"/>
      </w:pPr>
      <w:r w:rsidRPr="00F565BA">
        <w:t>If you are using the AIAA Papers_Template.dotx file to prepare your manuscript, you can simply type your own text over sections of this document, or cut and paste from another document and use the available markup styles. If you choose to cut and paste, select the text from your original Word document and choose Edit&gt;Copy. (Do not select your title and author information, since the document spacing may be affected. It is a simple task to reenter your title and author information in the template.) Open the Papers_Template.dotx file. Place your cursor in the text area of the template and select Edit&gt;Paste Special. When the Paste Special box opens, choose “</w:t>
      </w:r>
      <w:r w:rsidR="00143CD2">
        <w:t>unformatted text” or “</w:t>
      </w:r>
      <w:r w:rsidR="0055657E">
        <w:t>keep source formatting</w:t>
      </w:r>
      <w:r w:rsidRPr="00F565BA">
        <w:t>.” Please note that special formatting (e.g., subscripts, superscripts, italics) may be lost when you copy your text into the template. Use italics for emphasis; do not underline. Use the “Print Layout” feature from the “View” menu bar (View&gt;Print Layout) to see the most accurate representation of how your final paper will appear.</w:t>
      </w:r>
    </w:p>
    <w:p w:rsidR="00F565BA" w:rsidRPr="00F565BA" w:rsidRDefault="00F565BA" w:rsidP="00F565BA">
      <w:pPr>
        <w:tabs>
          <w:tab w:val="left" w:pos="288"/>
        </w:tabs>
        <w:ind w:firstLine="288"/>
      </w:pPr>
    </w:p>
    <w:p w:rsidR="00F565BA" w:rsidRPr="00F565BA" w:rsidRDefault="00F565BA" w:rsidP="00F565BA">
      <w:pPr>
        <w:numPr>
          <w:ilvl w:val="0"/>
          <w:numId w:val="5"/>
        </w:numPr>
        <w:tabs>
          <w:tab w:val="left" w:pos="288"/>
        </w:tabs>
        <w:spacing w:before="240"/>
        <w:outlineLvl w:val="1"/>
        <w:rPr>
          <w:b/>
        </w:rPr>
      </w:pPr>
      <w:r w:rsidRPr="00F565BA">
        <w:rPr>
          <w:b/>
        </w:rPr>
        <w:t>Document Text</w:t>
      </w:r>
    </w:p>
    <w:p w:rsidR="00F565BA" w:rsidRPr="00F565BA" w:rsidRDefault="00F565BA" w:rsidP="00F565BA">
      <w:pPr>
        <w:tabs>
          <w:tab w:val="left" w:pos="288"/>
        </w:tabs>
        <w:ind w:firstLine="288"/>
      </w:pPr>
      <w:r w:rsidRPr="00F565BA">
        <w:t>The default font for AIAA papers is Times New Roman, 10-point size. In the electronic template, use the “Text</w:t>
      </w:r>
      <w:r w:rsidR="0055657E">
        <w:t>” or “Normal</w:t>
      </w:r>
      <w:r w:rsidRPr="00F565BA">
        <w:t>” style from the pull-down menu to format all primary text for your manuscript. The first line of every paragraph should be indented, and all lines should be single-spaced. Default margins are 1” on all sides. In the electronic version of this template, all margins and other formatting is preset. There should be no additional lines between paragraphs.</w:t>
      </w:r>
    </w:p>
    <w:p w:rsidR="00F565BA" w:rsidRPr="00F565BA" w:rsidRDefault="00F565BA" w:rsidP="00F565BA">
      <w:pPr>
        <w:tabs>
          <w:tab w:val="left" w:pos="288"/>
        </w:tabs>
        <w:ind w:left="576"/>
        <w:rPr>
          <w:sz w:val="18"/>
        </w:rPr>
      </w:pPr>
      <w:r w:rsidRPr="00F565BA">
        <w:rPr>
          <w:sz w:val="18"/>
        </w:rP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 justified.</w:t>
      </w:r>
    </w:p>
    <w:p w:rsidR="00F565BA" w:rsidRPr="00F565BA" w:rsidRDefault="00F565BA" w:rsidP="00F565BA">
      <w:pPr>
        <w:tabs>
          <w:tab w:val="left" w:pos="288"/>
        </w:tabs>
        <w:ind w:firstLine="288"/>
      </w:pPr>
      <w:r w:rsidRPr="00F565BA">
        <w:rPr>
          <w:i/>
        </w:rPr>
        <w:t>NOTE:</w:t>
      </w:r>
      <w:r w:rsidRPr="00F565BA">
        <w:t xml:space="preserve"> If you are using the electronic template (Papers_Template.dotx) to format your manuscript, the required spacing and formatting will be applied automatically, simply by using the appropriate style designation from the pull-down menu.</w:t>
      </w:r>
    </w:p>
    <w:p w:rsidR="00F565BA" w:rsidRPr="00F565BA" w:rsidRDefault="00F565BA" w:rsidP="00F565BA">
      <w:pPr>
        <w:numPr>
          <w:ilvl w:val="0"/>
          <w:numId w:val="3"/>
        </w:numPr>
        <w:tabs>
          <w:tab w:val="left" w:pos="288"/>
        </w:tabs>
        <w:spacing w:before="240"/>
        <w:outlineLvl w:val="1"/>
        <w:rPr>
          <w:b/>
        </w:rPr>
      </w:pPr>
      <w:r w:rsidRPr="00F565BA">
        <w:rPr>
          <w:b/>
        </w:rPr>
        <w:t>Headings</w:t>
      </w:r>
    </w:p>
    <w:p w:rsidR="00F565BA" w:rsidRPr="00F565BA" w:rsidRDefault="00F565BA" w:rsidP="00F565BA">
      <w:pPr>
        <w:tabs>
          <w:tab w:val="left" w:pos="288"/>
        </w:tabs>
        <w:ind w:firstLine="288"/>
      </w:pPr>
      <w:r w:rsidRPr="00F565BA">
        <w:t>The title of your paper should be typed in bold, 18-point type, with capital and lower-case letters, and centered at the top of the page. The names of the authors, business or academic affiliation, city, and state/province should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is to include that author’s city, state, and zip/postal code (or city, province, zip/postal code and country, as appropriate). The first footnote (lower left-hand side) is to contain the job title and department name, street address/mail stop, and AIAA member grade for each author. Author email addresses may be included also.</w:t>
      </w:r>
    </w:p>
    <w:p w:rsidR="00F565BA" w:rsidRPr="00F565BA" w:rsidRDefault="00F565BA" w:rsidP="00F565BA">
      <w:pPr>
        <w:tabs>
          <w:tab w:val="left" w:pos="288"/>
        </w:tabs>
        <w:ind w:firstLine="288"/>
      </w:pPr>
      <w:r w:rsidRPr="00F565BA">
        <w:t xml:space="preserve">Major headings (“Heading 1” in the template style list) are bold 11-point font, centered, and numbered with Roman numerals. </w:t>
      </w:r>
    </w:p>
    <w:p w:rsidR="00F565BA" w:rsidRPr="00F565BA" w:rsidRDefault="00F565BA" w:rsidP="00F565BA">
      <w:pPr>
        <w:tabs>
          <w:tab w:val="left" w:pos="288"/>
        </w:tabs>
        <w:ind w:left="288"/>
      </w:pPr>
      <w:r w:rsidRPr="00F565BA">
        <w:t>Subheadings (“Heading 2” in the template style list) are bold, flush left, and numbered with capital letters. Sub-Subheadings (“Heading 3” in the template style list) are italic, flush left, and numbered (1. 2. 3. etc.)</w:t>
      </w:r>
    </w:p>
    <w:p w:rsidR="00F565BA" w:rsidRPr="00F565BA" w:rsidRDefault="00F565BA" w:rsidP="00F565BA">
      <w:pPr>
        <w:numPr>
          <w:ilvl w:val="0"/>
          <w:numId w:val="3"/>
        </w:numPr>
        <w:tabs>
          <w:tab w:val="left" w:pos="288"/>
        </w:tabs>
        <w:spacing w:before="240"/>
        <w:outlineLvl w:val="1"/>
        <w:rPr>
          <w:b/>
        </w:rPr>
      </w:pPr>
      <w:r w:rsidRPr="00F565BA">
        <w:rPr>
          <w:b/>
        </w:rPr>
        <w:t>Abstract</w:t>
      </w:r>
    </w:p>
    <w:p w:rsidR="00F565BA" w:rsidRPr="00F565BA" w:rsidRDefault="00F565BA" w:rsidP="00F565BA">
      <w:pPr>
        <w:tabs>
          <w:tab w:val="left" w:pos="288"/>
        </w:tabs>
        <w:ind w:firstLine="288"/>
      </w:pPr>
      <w:r w:rsidRPr="00F565BA">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w:t>
      </w:r>
    </w:p>
    <w:p w:rsidR="00F565BA" w:rsidRPr="00F565BA" w:rsidRDefault="00F565BA" w:rsidP="00F565BA">
      <w:pPr>
        <w:numPr>
          <w:ilvl w:val="0"/>
          <w:numId w:val="3"/>
        </w:numPr>
        <w:tabs>
          <w:tab w:val="left" w:pos="288"/>
        </w:tabs>
        <w:spacing w:before="240" w:line="480" w:lineRule="auto"/>
        <w:outlineLvl w:val="1"/>
        <w:rPr>
          <w:b/>
        </w:rPr>
      </w:pPr>
      <w:r w:rsidRPr="00F565BA">
        <w:rPr>
          <w:b/>
        </w:rPr>
        <w:t>Nomenclature</w:t>
      </w:r>
    </w:p>
    <w:p w:rsidR="00F565BA" w:rsidRPr="00F565BA" w:rsidRDefault="00F565BA" w:rsidP="00F565BA">
      <w:pPr>
        <w:ind w:firstLine="288"/>
      </w:pPr>
      <w:r w:rsidRPr="00F565BA">
        <w:t xml:space="preserve">Papers with many symbols may benefit from a nomenclature list that defines all symbols with units, inserted between the abstract and the introduction. If one is used, it must contain all the symbology used in the manuscript, and the definitions should not be repeated in the text. In all cases, identify the symbols used if they are not widely recognized in the profession. Define acronyms in the text, not in the nomenclature. </w:t>
      </w:r>
    </w:p>
    <w:p w:rsidR="00F565BA" w:rsidRPr="00F565BA" w:rsidRDefault="00F565BA" w:rsidP="00F565BA">
      <w:pPr>
        <w:numPr>
          <w:ilvl w:val="0"/>
          <w:numId w:val="3"/>
        </w:numPr>
        <w:tabs>
          <w:tab w:val="left" w:pos="288"/>
        </w:tabs>
        <w:spacing w:before="240"/>
        <w:outlineLvl w:val="1"/>
        <w:rPr>
          <w:b/>
        </w:rPr>
      </w:pPr>
      <w:r w:rsidRPr="00F565BA">
        <w:rPr>
          <w:b/>
        </w:rPr>
        <w:t>Footnotes and References</w:t>
      </w:r>
    </w:p>
    <w:p w:rsidR="00F565BA" w:rsidRPr="00F565BA" w:rsidRDefault="00F565BA" w:rsidP="00F565BA">
      <w:pPr>
        <w:tabs>
          <w:tab w:val="left" w:pos="288"/>
        </w:tabs>
        <w:ind w:firstLine="288"/>
      </w:pPr>
      <w:r w:rsidRPr="00F565BA">
        <w:t>Footnotes, where they appear, should be placed above the 1”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rsidR="00F565BA" w:rsidRPr="00F565BA" w:rsidRDefault="00F565BA" w:rsidP="00F565BA">
      <w:pPr>
        <w:tabs>
          <w:tab w:val="left" w:pos="288"/>
        </w:tabs>
        <w:ind w:firstLine="288"/>
      </w:pPr>
      <w:r w:rsidRPr="00F565BA">
        <w:t>List and number all references at the end of the paper. Corresponding bracketed numbers are used to cite references in the text [1], unless the citation is an integral part of the sentence (e.g., “It is shown in Ref. [2] that…”) or follows a mathematical expression: “A</w:t>
      </w:r>
      <w:r w:rsidRPr="00F565BA">
        <w:rPr>
          <w:vertAlign w:val="superscript"/>
        </w:rPr>
        <w:t>2</w:t>
      </w:r>
      <w:r w:rsidRPr="00F565BA">
        <w:t xml:space="preserve"> + B = C (Ref. [3]).” For multiple citations, separate reference numbers with commas [4, 5], or use a dash to show a range [6-8]. Reference citations in the text should be in numerical order.</w:t>
      </w:r>
    </w:p>
    <w:p w:rsidR="00F565BA" w:rsidRPr="00F565BA" w:rsidRDefault="00F565BA" w:rsidP="00F565BA">
      <w:pPr>
        <w:tabs>
          <w:tab w:val="left" w:pos="288"/>
        </w:tabs>
        <w:ind w:firstLine="288"/>
      </w:pPr>
      <w:r w:rsidRPr="00F565BA">
        <w:t>In the reference list, give all authors’ names; do not use “et al</w:t>
      </w:r>
      <w:r w:rsidRPr="00F565BA">
        <w:rPr>
          <w:i/>
        </w:rPr>
        <w:t>.</w:t>
      </w:r>
      <w:r w:rsidRPr="00F565BA">
        <w:t>” unless there are six authors or more. Papers that have not been published should be cited as “unpublished”; papers that have been submitted or accepted for publication should be cited as “submitted for publication.” Private commu</w:t>
      </w:r>
      <w:r w:rsidR="00AA1E95">
        <w:t>nications and personal website</w:t>
      </w:r>
      <w:r w:rsidRPr="00F565BA">
        <w:t xml:space="preserve"> should appear as footnotes rather than in the reference list.</w:t>
      </w:r>
    </w:p>
    <w:p w:rsidR="00F565BA" w:rsidRPr="00F565BA" w:rsidRDefault="00F565BA" w:rsidP="00F565BA">
      <w:pPr>
        <w:tabs>
          <w:tab w:val="left" w:pos="288"/>
        </w:tabs>
        <w:ind w:firstLine="288"/>
      </w:pPr>
      <w:r w:rsidRPr="00F565BA">
        <w:t>References should be cited according to the standard publication reference style (for examples, see the “References” section of this template). Never edit titles in references to conform to AIAA style of spellings, abbreviations, etc. Names and locations of publishers should be listed; month and year should be included for reports and papers. For papers published in translation journals, please give the English citation first, followed by the original foreign language citation.</w:t>
      </w:r>
    </w:p>
    <w:p w:rsidR="00F565BA" w:rsidRPr="00F565BA" w:rsidRDefault="00F565BA" w:rsidP="00F565BA">
      <w:pPr>
        <w:numPr>
          <w:ilvl w:val="0"/>
          <w:numId w:val="3"/>
        </w:numPr>
        <w:tabs>
          <w:tab w:val="left" w:pos="288"/>
        </w:tabs>
        <w:spacing w:before="240"/>
        <w:outlineLvl w:val="1"/>
        <w:rPr>
          <w:b/>
        </w:rPr>
      </w:pPr>
      <w:r w:rsidRPr="00F565BA">
        <w:rPr>
          <w:b/>
        </w:rPr>
        <w:t>Images, Figures, and Tables</w:t>
      </w:r>
    </w:p>
    <w:p w:rsidR="00F565BA" w:rsidRPr="00F565BA" w:rsidRDefault="00F565BA" w:rsidP="00F565BA">
      <w:pPr>
        <w:tabs>
          <w:tab w:val="left" w:pos="288"/>
        </w:tabs>
        <w:ind w:firstLine="288"/>
      </w:pPr>
      <w:r w:rsidRPr="00F565BA">
        <w:t>All artwork, captions, figures, graphs, and tables will be reproduced exactly as submitted. Be sure to position any figures, tables, graphs, or pictures as you want them printed. AIAA will not be responsible for incorporating your figures, tables, etc. (Company logos and identification numbers are not permitted on your illustrations.)</w:t>
      </w:r>
    </w:p>
    <w:p w:rsidR="00F565BA" w:rsidRPr="00F565BA" w:rsidRDefault="00F565BA" w:rsidP="00F565BA">
      <w:pPr>
        <w:tabs>
          <w:tab w:val="left" w:pos="288"/>
        </w:tabs>
        <w:ind w:firstLine="288"/>
      </w:pPr>
      <w:r w:rsidRPr="00F565BA">
        <w:t>Do not insert your tables and figures in text boxes. Figures should have no background, borders, or outlines. In the electronic template, use the “Figure” style from the pull-down formatting menu to type caption text. You may also insert th</w:t>
      </w:r>
      <w:r w:rsidR="00143CD2">
        <w:t>e caption by going to the References</w:t>
      </w:r>
      <w:r w:rsidRPr="00F565BA">
        <w:t xml:space="preserve"> menu and choosing</w:t>
      </w:r>
      <w:r w:rsidR="00143CD2">
        <w:t xml:space="preserve"> Insert</w:t>
      </w:r>
      <w:r w:rsidRPr="00F565BA">
        <w:t xml:space="preserve"> Caption. Make sure the label is “Fig.,” and type your caption text in the box provided. Captions are bold with a single tab (no hyphen or other character) between the figure number and figure description.</w:t>
      </w:r>
    </w:p>
    <w:p w:rsidR="00F565BA" w:rsidRPr="00F565BA" w:rsidRDefault="00F565BA" w:rsidP="00F565BA">
      <w:pPr>
        <w:tabs>
          <w:tab w:val="left" w:pos="288"/>
        </w:tabs>
        <w:ind w:firstLine="288"/>
      </w:pPr>
    </w:p>
    <w:p w:rsidR="00F565BA" w:rsidRPr="00F565BA" w:rsidRDefault="00F565BA" w:rsidP="00F565BA">
      <w:pPr>
        <w:tabs>
          <w:tab w:val="left" w:pos="288"/>
        </w:tabs>
        <w:ind w:firstLine="288"/>
        <w:jc w:val="center"/>
      </w:pPr>
      <w:r w:rsidRPr="00F565BA">
        <w:rPr>
          <w:noProof/>
        </w:rPr>
        <w:drawing>
          <wp:inline distT="0" distB="0" distL="0" distR="0" wp14:anchorId="73400AE7" wp14:editId="7AEF2525">
            <wp:extent cx="3162300" cy="2406650"/>
            <wp:effectExtent l="0" t="0" r="0" b="0"/>
            <wp:docPr id="3" name="Picture 3"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406650"/>
                    </a:xfrm>
                    <a:prstGeom prst="rect">
                      <a:avLst/>
                    </a:prstGeom>
                    <a:noFill/>
                    <a:ln>
                      <a:noFill/>
                    </a:ln>
                  </pic:spPr>
                </pic:pic>
              </a:graphicData>
            </a:graphic>
          </wp:inline>
        </w:drawing>
      </w:r>
    </w:p>
    <w:p w:rsidR="00F565BA" w:rsidRPr="00F565BA" w:rsidRDefault="00F565BA" w:rsidP="00F565BA">
      <w:pPr>
        <w:spacing w:before="120" w:after="120"/>
        <w:jc w:val="center"/>
        <w:rPr>
          <w:b/>
        </w:rPr>
      </w:pPr>
      <w:r w:rsidRPr="00F565BA">
        <w:rPr>
          <w:b/>
        </w:rPr>
        <w:t xml:space="preserve">Fig. </w:t>
      </w:r>
      <w:r w:rsidRPr="00F565BA">
        <w:rPr>
          <w:b/>
        </w:rPr>
        <w:fldChar w:fldCharType="begin"/>
      </w:r>
      <w:r w:rsidRPr="00F565BA">
        <w:rPr>
          <w:b/>
        </w:rPr>
        <w:instrText xml:space="preserve"> SEQ Fig. \* ARABIC </w:instrText>
      </w:r>
      <w:r w:rsidRPr="00F565BA">
        <w:rPr>
          <w:b/>
        </w:rPr>
        <w:fldChar w:fldCharType="separate"/>
      </w:r>
      <w:r w:rsidR="008C48B9">
        <w:rPr>
          <w:b/>
          <w:noProof/>
        </w:rPr>
        <w:t>1</w:t>
      </w:r>
      <w:r w:rsidRPr="00F565BA">
        <w:rPr>
          <w:b/>
          <w:noProof/>
        </w:rPr>
        <w:fldChar w:fldCharType="end"/>
      </w:r>
      <w:r w:rsidRPr="00F565BA">
        <w:rPr>
          <w:b/>
        </w:rPr>
        <w:tab/>
        <w:t>Magnetization as a function of applied fields.</w:t>
      </w:r>
    </w:p>
    <w:p w:rsidR="00F565BA" w:rsidRPr="00F565BA" w:rsidRDefault="00F565BA" w:rsidP="00F565BA">
      <w:pPr>
        <w:tabs>
          <w:tab w:val="left" w:pos="288"/>
        </w:tabs>
        <w:ind w:firstLine="288"/>
      </w:pPr>
      <w:r w:rsidRPr="00F565BA">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sidRPr="00F565BA">
        <w:rPr>
          <w:i/>
        </w:rPr>
        <w:t>Please do not include captions as part of the figures, and do not put captions in separate text boxes linked to the figures</w:t>
      </w:r>
      <w:r w:rsidRPr="00F565BA">
        <w:t>. When citing a figure in the text, use the abbreviation “Fig.” except at the beginning of a sentence. Do not abbreviate “Table.” Number each different type of illustration (i.e., figures, tables, images) sequentially with relation to other illustrations of the same type.</w:t>
      </w:r>
    </w:p>
    <w:p w:rsidR="00F565BA" w:rsidRPr="00F565BA" w:rsidRDefault="00F565BA" w:rsidP="00F565BA">
      <w:pPr>
        <w:tabs>
          <w:tab w:val="left" w:pos="288"/>
        </w:tabs>
        <w:ind w:firstLine="288"/>
      </w:pPr>
      <w:r w:rsidRPr="00F565BA">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Pr="00F565BA">
        <w:rPr>
          <w:position w:val="-2"/>
        </w:rPr>
        <w:object w:dxaOrig="100" w:dyaOrig="120" w14:anchorId="4370E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fillcolor="window">
            <v:imagedata r:id="rId12" o:title=""/>
          </v:shape>
          <o:OLEObject Type="Embed" ProgID="Equation.3" ShapeID="_x0000_i1025" DrawAspect="Content" ObjectID="_1605606389" r:id="rId13"/>
        </w:object>
      </w:r>
      <w:r w:rsidRPr="00F565BA">
        <w:t>m</w:t>
      </w:r>
      <w:r w:rsidRPr="00F565BA">
        <w:rPr>
          <w:vertAlign w:val="superscript"/>
        </w:rPr>
        <w:sym w:font="Symbol" w:char="F02D"/>
      </w:r>
      <w:r w:rsidRPr="00F565BA">
        <w:rPr>
          <w:vertAlign w:val="superscript"/>
        </w:rPr>
        <w:t>1</w:t>
      </w:r>
      <w:r w:rsidRPr="00F565BA">
        <w:t>,” not just “A/m.” Do not label axes with a ratio of quantities and units. For example, write “Temperature, K,” not “Temperature/K.”</w:t>
      </w:r>
    </w:p>
    <w:p w:rsidR="00F565BA" w:rsidRPr="00F565BA" w:rsidRDefault="00F565BA" w:rsidP="00F565BA">
      <w:pPr>
        <w:tabs>
          <w:tab w:val="left" w:pos="288"/>
        </w:tabs>
        <w:ind w:firstLine="288"/>
      </w:pPr>
      <w:r w:rsidRPr="00F565BA">
        <w:t>Multipliers can be especially confusing. Write “Magnetization, kA/m” or “Magnetization, 10</w:t>
      </w:r>
      <w:r w:rsidRPr="00F565BA">
        <w:rPr>
          <w:vertAlign w:val="superscript"/>
        </w:rPr>
        <w:t>3</w:t>
      </w:r>
      <w:r w:rsidRPr="00F565BA">
        <w:t xml:space="preserve"> A/m.” Do not write “Magnetization (A/m) x 1000” because the reader would not then know whether the top axis label in Fig. 1 meant 16000 A/m or 0.016 A/m. Figure labels must be legible, approximately 8-12 point type.</w:t>
      </w:r>
    </w:p>
    <w:p w:rsidR="00F565BA" w:rsidRPr="00F565BA" w:rsidRDefault="00F565BA" w:rsidP="00F565BA">
      <w:pPr>
        <w:numPr>
          <w:ilvl w:val="0"/>
          <w:numId w:val="3"/>
        </w:numPr>
        <w:tabs>
          <w:tab w:val="left" w:pos="288"/>
        </w:tabs>
        <w:spacing w:before="240"/>
        <w:outlineLvl w:val="1"/>
        <w:rPr>
          <w:b/>
        </w:rPr>
      </w:pPr>
      <w:r w:rsidRPr="00F565BA">
        <w:rPr>
          <w:b/>
        </w:rPr>
        <w:t>Equations, Numbers, Symbols, and Abbreviations</w:t>
      </w:r>
    </w:p>
    <w:p w:rsidR="00F565BA" w:rsidRPr="00F565BA" w:rsidRDefault="00F565BA" w:rsidP="00F565BA">
      <w:pPr>
        <w:tabs>
          <w:tab w:val="left" w:pos="288"/>
        </w:tabs>
        <w:ind w:firstLine="288"/>
      </w:pPr>
      <w:r w:rsidRPr="00F565BA">
        <w:t>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MathType add-on (</w:t>
      </w:r>
      <w:hyperlink r:id="rId14" w:history="1">
        <w:r w:rsidRPr="00F565BA">
          <w:rPr>
            <w:u w:val="single"/>
          </w:rPr>
          <w:t>http://www.mathtype.com</w:t>
        </w:r>
      </w:hyperlink>
      <w:r w:rsidRPr="00F565BA">
        <w:t xml:space="preserve">) for equations in your paper, use the function (Insert&gt;Object&gt;Create New&gt;Microsoft Equation </w:t>
      </w:r>
      <w:r w:rsidRPr="00F565BA">
        <w:rPr>
          <w:i/>
        </w:rPr>
        <w:t>or</w:t>
      </w:r>
      <w:r w:rsidRPr="00F565BA">
        <w:t xml:space="preserve"> MathType Equation) to insert it into the document. Please note that “Float over text” should </w:t>
      </w:r>
      <w:r w:rsidRPr="00F565BA">
        <w:rPr>
          <w:i/>
        </w:rPr>
        <w:t>not</w:t>
      </w:r>
      <w:r w:rsidRPr="00F565BA">
        <w:t xml:space="preserve"> be selected. To insert the equation into the document:</w:t>
      </w:r>
    </w:p>
    <w:p w:rsidR="00F565BA" w:rsidRPr="00F565BA" w:rsidRDefault="00F565BA" w:rsidP="00F565BA">
      <w:pPr>
        <w:numPr>
          <w:ilvl w:val="5"/>
          <w:numId w:val="3"/>
        </w:numPr>
        <w:tabs>
          <w:tab w:val="left" w:pos="288"/>
        </w:tabs>
      </w:pPr>
      <w:r w:rsidRPr="00F565BA">
        <w:t>Select the “Equation” style from the pull-down formatting menu and hit “tab” once.</w:t>
      </w:r>
    </w:p>
    <w:p w:rsidR="00F565BA" w:rsidRPr="00F565BA" w:rsidRDefault="00F565BA" w:rsidP="00F565BA">
      <w:pPr>
        <w:numPr>
          <w:ilvl w:val="5"/>
          <w:numId w:val="3"/>
        </w:numPr>
        <w:tabs>
          <w:tab w:val="left" w:pos="288"/>
        </w:tabs>
      </w:pPr>
      <w:r w:rsidRPr="00F565BA">
        <w:t>Insert the equation, hit “tab” again,</w:t>
      </w:r>
    </w:p>
    <w:p w:rsidR="00F565BA" w:rsidRPr="00F565BA" w:rsidRDefault="00F565BA" w:rsidP="00F565BA">
      <w:pPr>
        <w:numPr>
          <w:ilvl w:val="5"/>
          <w:numId w:val="3"/>
        </w:numPr>
        <w:tabs>
          <w:tab w:val="left" w:pos="288"/>
        </w:tabs>
      </w:pPr>
      <w:r w:rsidRPr="00F565BA">
        <w:t>Enter the equation number in parentheses.</w:t>
      </w:r>
    </w:p>
    <w:p w:rsidR="00F565BA" w:rsidRPr="00F565BA" w:rsidRDefault="00F565BA" w:rsidP="00F565BA">
      <w:pPr>
        <w:tabs>
          <w:tab w:val="left" w:pos="288"/>
        </w:tabs>
      </w:pPr>
      <w:r w:rsidRPr="00F565BA">
        <w:tab/>
        <w:t>A sample equation is included here, formatted using the preceding instructions. To make your equation more compact, you can use the solidus (/), the exp function, or appropriate exponents.  Use parentheses to avoid ambiguities in denominators.</w:t>
      </w:r>
    </w:p>
    <w:p w:rsidR="00F565BA" w:rsidRPr="00F565BA" w:rsidRDefault="00F565BA" w:rsidP="00F565BA">
      <w:pPr>
        <w:tabs>
          <w:tab w:val="center" w:pos="4680"/>
          <w:tab w:val="right" w:pos="9360"/>
        </w:tabs>
        <w:spacing w:before="240" w:after="240"/>
      </w:pPr>
      <w:r w:rsidRPr="00F565BA">
        <w:tab/>
      </w:r>
      <w:r w:rsidRPr="00F565BA">
        <w:rPr>
          <w:noProof/>
        </w:rPr>
        <w:drawing>
          <wp:inline distT="0" distB="0" distL="0" distR="0" wp14:anchorId="5D23BF85" wp14:editId="3F7734F9">
            <wp:extent cx="2825750" cy="501650"/>
            <wp:effectExtent l="0" t="0" r="0" b="0"/>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5750" cy="501650"/>
                    </a:xfrm>
                    <a:prstGeom prst="rect">
                      <a:avLst/>
                    </a:prstGeom>
                    <a:noFill/>
                    <a:ln>
                      <a:noFill/>
                    </a:ln>
                  </pic:spPr>
                </pic:pic>
              </a:graphicData>
            </a:graphic>
          </wp:inline>
        </w:drawing>
      </w:r>
      <w:r w:rsidRPr="00F565BA">
        <w:tab/>
        <w:t>(1)</w:t>
      </w:r>
    </w:p>
    <w:p w:rsidR="00F565BA" w:rsidRPr="00F565BA" w:rsidRDefault="00F565BA" w:rsidP="00F565BA">
      <w:pPr>
        <w:tabs>
          <w:tab w:val="left" w:pos="288"/>
        </w:tabs>
        <w:ind w:firstLine="288"/>
      </w:pPr>
      <w:r w:rsidRPr="00F565BA">
        <w:t>Be sure that the symbols in your equation are defined before the equation appears, or immediately following. Italicize symbols (</w:t>
      </w:r>
      <w:r w:rsidRPr="00F565BA">
        <w:rPr>
          <w:i/>
        </w:rPr>
        <w:t>T</w:t>
      </w:r>
      <w:r w:rsidRPr="00F565BA">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rsidR="00F565BA" w:rsidRPr="00F565BA" w:rsidRDefault="00F565BA" w:rsidP="00F565BA">
      <w:pPr>
        <w:tabs>
          <w:tab w:val="left" w:pos="288"/>
        </w:tabs>
        <w:ind w:firstLine="288"/>
      </w:pPr>
      <w:r w:rsidRPr="00F565BA">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 (for instance, “AIAA” in the title of this article).</w:t>
      </w:r>
    </w:p>
    <w:p w:rsidR="00F565BA" w:rsidRPr="00F565BA" w:rsidRDefault="00F565BA" w:rsidP="00F565BA">
      <w:pPr>
        <w:numPr>
          <w:ilvl w:val="0"/>
          <w:numId w:val="3"/>
        </w:numPr>
        <w:tabs>
          <w:tab w:val="left" w:pos="288"/>
        </w:tabs>
        <w:spacing w:before="240"/>
        <w:outlineLvl w:val="1"/>
        <w:rPr>
          <w:b/>
        </w:rPr>
      </w:pPr>
      <w:r w:rsidRPr="00F565BA">
        <w:rPr>
          <w:b/>
        </w:rPr>
        <w:t>General Grammar and Preferred Usage</w:t>
      </w:r>
    </w:p>
    <w:p w:rsidR="00F565BA" w:rsidRPr="00F565BA" w:rsidRDefault="00F565BA" w:rsidP="00F565BA">
      <w:pPr>
        <w:tabs>
          <w:tab w:val="left" w:pos="288"/>
        </w:tabs>
        <w:ind w:firstLine="288"/>
      </w:pPr>
      <w:r w:rsidRPr="00F565BA">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rsidR="00F565BA" w:rsidRPr="00F565BA" w:rsidRDefault="00F565BA" w:rsidP="00F565BA">
      <w:pPr>
        <w:tabs>
          <w:tab w:val="left" w:pos="288"/>
        </w:tabs>
        <w:ind w:firstLine="288"/>
      </w:pPr>
      <w:r w:rsidRPr="00F565BA">
        <w:t>Use a zero before decimal points: “0.25,” not “.25.” Use “cm</w:t>
      </w:r>
      <w:r w:rsidRPr="00F565BA">
        <w:rPr>
          <w:vertAlign w:val="superscript"/>
        </w:rPr>
        <w:t>2</w:t>
      </w:r>
      <w:r w:rsidRPr="00F565BA">
        <w:t>,” not “cc.” Indicate sample dimensions as “0.1 cm x 0.2 cm,” not “0.1 x 0.2 cm</w:t>
      </w:r>
      <w:r w:rsidRPr="00F565BA">
        <w:rPr>
          <w:vertAlign w:val="superscript"/>
        </w:rPr>
        <w:t>2</w:t>
      </w:r>
      <w:r w:rsidRPr="00F565BA">
        <w:t>.” The preferred abbreviation for “seconds” is “s,” not “sec.” Do not mix complete spellings and abbreviations of units: use “Wb/m</w:t>
      </w:r>
      <w:r w:rsidRPr="00F565BA">
        <w:rPr>
          <w:vertAlign w:val="superscript"/>
        </w:rPr>
        <w:t>2</w:t>
      </w:r>
      <w:r w:rsidRPr="00F565BA">
        <w:t>” or “webers per square meter,” not “webers/m</w:t>
      </w:r>
      <w:r w:rsidRPr="00F565BA">
        <w:rPr>
          <w:vertAlign w:val="superscript"/>
        </w:rPr>
        <w:t>2</w:t>
      </w:r>
      <w:r w:rsidRPr="00F565BA">
        <w:t>.” When expressing a range of values, write “7 to 9” or “7-9,” not “7~9.”</w:t>
      </w:r>
    </w:p>
    <w:p w:rsidR="00F565BA" w:rsidRPr="00F565BA" w:rsidRDefault="00F565BA" w:rsidP="00F565BA">
      <w:pPr>
        <w:tabs>
          <w:tab w:val="left" w:pos="288"/>
        </w:tabs>
        <w:ind w:firstLine="288"/>
      </w:pPr>
      <w:r w:rsidRPr="00F565BA">
        <w:t>A parenthetical statement at the end of a sentence is punctuated outside of the closing parenthesis (like this). (A parenthetical sentence is punctuated within parenthesis.) In American English, periods and commas are placed within quotation marks, like “this period.” Other punctuation is “outside”! Avoid contractions; for example, write “do not” instead of “don’t.” The serial comma is preferred: “A, B, and C” instead of “A, B and C.”</w:t>
      </w:r>
    </w:p>
    <w:p w:rsidR="00F565BA" w:rsidRPr="00F565BA" w:rsidRDefault="00F565BA" w:rsidP="00F565BA">
      <w:pPr>
        <w:tabs>
          <w:tab w:val="left" w:pos="288"/>
        </w:tabs>
        <w:ind w:firstLine="288"/>
      </w:pPr>
      <w:r w:rsidRPr="00F565BA">
        <w:t>If you wish, you may write in the first person singular or plural and use the active voice (“I observed that…” or “We observed that…” instead of “It was observed that…”). Remember to check spelling. If your native language is not English, please ask a native English-speaking colleague to proofread your paper.</w:t>
      </w:r>
    </w:p>
    <w:p w:rsidR="00F565BA" w:rsidRPr="00F565BA" w:rsidRDefault="00F565BA" w:rsidP="00F565BA">
      <w:pPr>
        <w:tabs>
          <w:tab w:val="left" w:pos="288"/>
        </w:tabs>
        <w:ind w:firstLine="288"/>
      </w:pPr>
      <w:r w:rsidRPr="00F565BA">
        <w:t>The word “data” is plural, not singular (i.e., “data are,” not “data is”). The subscript for the permeability of vacuum µ</w:t>
      </w:r>
      <w:r w:rsidRPr="00F565BA">
        <w:rPr>
          <w:vertAlign w:val="subscript"/>
        </w:rPr>
        <w:t>0</w:t>
      </w:r>
      <w:r w:rsidRPr="00F565BA">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sidRPr="00F565BA">
        <w:rPr>
          <w:vertAlign w:val="subscript"/>
        </w:rPr>
        <w:t>0.5</w:t>
      </w:r>
      <w:r w:rsidRPr="00F565BA">
        <w:t>Mn</w:t>
      </w:r>
      <w:r w:rsidRPr="00F565BA">
        <w:rPr>
          <w:vertAlign w:val="subscript"/>
        </w:rPr>
        <w:t>0.5</w:t>
      </w:r>
      <w:r w:rsidRPr="00F565BA">
        <w:t xml:space="preserve"> whereas “Ni–Mn” indicates an alloy of some composition Ni</w:t>
      </w:r>
      <w:r w:rsidRPr="00F565BA">
        <w:rPr>
          <w:vertAlign w:val="subscript"/>
        </w:rPr>
        <w:t>x</w:t>
      </w:r>
      <w:r w:rsidRPr="00F565BA">
        <w:t>Mn</w:t>
      </w:r>
      <w:r w:rsidRPr="00F565BA">
        <w:rPr>
          <w:vertAlign w:val="subscript"/>
        </w:rPr>
        <w:t>1-x</w:t>
      </w:r>
      <w:r w:rsidRPr="00F565BA">
        <w:t>.</w:t>
      </w:r>
    </w:p>
    <w:p w:rsidR="00F565BA" w:rsidRPr="00F565BA" w:rsidRDefault="00F565BA" w:rsidP="00F565BA">
      <w:pPr>
        <w:tabs>
          <w:tab w:val="left" w:pos="288"/>
        </w:tabs>
        <w:ind w:firstLine="288"/>
      </w:pPr>
      <w:r w:rsidRPr="00F565BA">
        <w:t>Be aware of the different meanings of the homophones “affect” (usually a verb) and “effect” (usually a noun), “complement” and “compliment,” “discreet” and “discrete,” “principal” (e.g., “principal investigator”) and “principle” (e.g., “principle of measurement”). Do not confuse “imply” and “infer.”</w:t>
      </w:r>
    </w:p>
    <w:p w:rsidR="00F565BA" w:rsidRPr="00F565BA" w:rsidRDefault="00F565BA" w:rsidP="00F565BA">
      <w:pPr>
        <w:tabs>
          <w:tab w:val="left" w:pos="288"/>
        </w:tabs>
        <w:ind w:firstLine="288"/>
      </w:pPr>
      <w:r w:rsidRPr="00F565BA">
        <w:t>Prefixes such as “non,” “sub,” “micro,” “multi,” and “"ultra” are not independent words; they should be joined to the words they modify, usually without a hyphen. There is no period after the “et” in the abbreviation “et al</w:t>
      </w:r>
      <w:r w:rsidRPr="00F565BA">
        <w:rPr>
          <w:i/>
        </w:rPr>
        <w:t>.</w:t>
      </w:r>
      <w:r w:rsidRPr="00F565BA">
        <w:t xml:space="preserve">” The abbreviation “i.e.,” means “that is,” and the abbreviation “e.g.,” means “for example” (these abbreviations are not italicized). If desired, more detailed style and formatting instructions can be found in the AIAA style guide, </w:t>
      </w:r>
      <w:r w:rsidRPr="00F565BA">
        <w:rPr>
          <w:i/>
        </w:rPr>
        <w:t>AIAA Style</w:t>
      </w:r>
      <w:r w:rsidRPr="00F565BA">
        <w:t xml:space="preserve"> (available from AIAA upon request).</w:t>
      </w:r>
    </w:p>
    <w:p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Conclusion</w:t>
      </w:r>
    </w:p>
    <w:p w:rsidR="00F565BA" w:rsidRPr="00F565BA" w:rsidRDefault="00F565BA" w:rsidP="00F565BA">
      <w:pPr>
        <w:tabs>
          <w:tab w:val="left" w:pos="288"/>
        </w:tabs>
        <w:ind w:firstLine="288"/>
      </w:pPr>
      <w:r w:rsidRPr="00F565BA">
        <w:t xml:space="preserve">A conclusion section is not required, though it is preferred. Although a conclusion may review the main points of the paper, do not replicate the abstract as the conclusion. A conclusion might elaborate on the importance of the work or suggest applications and extensions. </w:t>
      </w:r>
      <w:r w:rsidRPr="00F565BA">
        <w:rPr>
          <w:i/>
        </w:rPr>
        <w:t>Note that the conclusion section is the last section of the paper that should be numbered. The appendix (if present), acknowledgment, and references should be listed without numbers.</w:t>
      </w:r>
    </w:p>
    <w:p w:rsidR="00F565BA" w:rsidRPr="00F565BA" w:rsidRDefault="00F565BA" w:rsidP="00044818">
      <w:pPr>
        <w:keepNext/>
        <w:spacing w:before="240" w:after="60"/>
        <w:jc w:val="center"/>
        <w:outlineLvl w:val="0"/>
        <w:rPr>
          <w:b/>
          <w:kern w:val="32"/>
          <w:sz w:val="22"/>
        </w:rPr>
      </w:pPr>
      <w:r w:rsidRPr="00F565BA">
        <w:rPr>
          <w:b/>
          <w:kern w:val="32"/>
          <w:sz w:val="22"/>
        </w:rPr>
        <w:t>Appendix</w:t>
      </w:r>
    </w:p>
    <w:p w:rsidR="00F565BA" w:rsidRPr="00F565BA" w:rsidRDefault="00F565BA" w:rsidP="00F565BA">
      <w:pPr>
        <w:tabs>
          <w:tab w:val="left" w:pos="288"/>
        </w:tabs>
        <w:ind w:firstLine="288"/>
      </w:pPr>
      <w:r w:rsidRPr="00F565BA">
        <w:t>An appendix, if needed, should appear before the acknowledgements.</w:t>
      </w:r>
    </w:p>
    <w:p w:rsidR="00F565BA" w:rsidRPr="00F565BA" w:rsidRDefault="00F565BA" w:rsidP="00044818">
      <w:pPr>
        <w:keepNext/>
        <w:spacing w:before="240" w:after="60"/>
        <w:ind w:left="180"/>
        <w:jc w:val="center"/>
        <w:outlineLvl w:val="0"/>
        <w:rPr>
          <w:b/>
          <w:kern w:val="32"/>
          <w:sz w:val="22"/>
        </w:rPr>
      </w:pPr>
      <w:r w:rsidRPr="00F565BA">
        <w:rPr>
          <w:b/>
          <w:kern w:val="32"/>
          <w:sz w:val="22"/>
        </w:rPr>
        <w:t>Acknowledgments</w:t>
      </w:r>
    </w:p>
    <w:p w:rsidR="00F565BA" w:rsidRPr="00F565BA" w:rsidRDefault="00F565BA" w:rsidP="00F565BA">
      <w:pPr>
        <w:tabs>
          <w:tab w:val="left" w:pos="288"/>
        </w:tabs>
        <w:ind w:firstLine="288"/>
        <w:rPr>
          <w:i/>
        </w:rPr>
      </w:pPr>
      <w:r w:rsidRPr="00F565BA">
        <w:t xml:space="preserve">An Acknowledgments section, if used, </w:t>
      </w:r>
      <w:r w:rsidRPr="00F565BA">
        <w:rPr>
          <w:b/>
          <w:u w:val="single"/>
        </w:rPr>
        <w:t>immediately precedes</w:t>
      </w:r>
      <w:r w:rsidRPr="00F565BA">
        <w:t xml:space="preserve"> the References. Sponsorship and financial support acknowledgments should be included here. The preferred spelling of the word “acknowledgment” in American English is without the “e” after the “g.” Avoid expressions such as “One of us (S.B.A.) would like to thank…” Instead, write “F. A. Author thanks…” </w:t>
      </w:r>
      <w:r w:rsidRPr="00F565BA">
        <w:rPr>
          <w:i/>
        </w:rPr>
        <w:t>Sponsor and financial support acknowledgments are also to be listed in the “acknowledgments” section.</w:t>
      </w:r>
    </w:p>
    <w:p w:rsidR="00F565BA" w:rsidRPr="00F565BA" w:rsidRDefault="00F565BA" w:rsidP="00044818">
      <w:pPr>
        <w:keepNext/>
        <w:spacing w:before="240" w:after="60"/>
        <w:ind w:left="180"/>
        <w:jc w:val="center"/>
        <w:outlineLvl w:val="0"/>
        <w:rPr>
          <w:b/>
          <w:kern w:val="32"/>
          <w:sz w:val="22"/>
        </w:rPr>
      </w:pPr>
      <w:r w:rsidRPr="00F565BA">
        <w:rPr>
          <w:b/>
          <w:kern w:val="32"/>
          <w:sz w:val="22"/>
        </w:rPr>
        <w:t>References</w:t>
      </w:r>
    </w:p>
    <w:p w:rsidR="00F565BA" w:rsidRDefault="00F565BA" w:rsidP="00F565BA">
      <w:pPr>
        <w:ind w:firstLine="288"/>
        <w:rPr>
          <w:sz w:val="18"/>
        </w:rPr>
      </w:pPr>
      <w:r w:rsidRPr="00F565BA">
        <w:rPr>
          <w:sz w:val="18"/>
        </w:rPr>
        <w:t xml:space="preserve">The following pages are intended to provide examples of the different reference types, as used in the AIAA Style Guide. When using the Word version of this template to enter references, select the “references” style from the drop-down style menu to automatically format your references. If you are using a print or PDF version of this document, all references should be in 9-point font, with </w:t>
      </w:r>
      <w:r w:rsidRPr="00A1533D">
        <w:rPr>
          <w:sz w:val="18"/>
          <w:u w:val="single"/>
        </w:rPr>
        <w:t>reference numbers inserted in brackets</w:t>
      </w:r>
      <w:r w:rsidRPr="00F565BA">
        <w:rPr>
          <w:sz w:val="18"/>
        </w:rPr>
        <w:t xml:space="preserve">. You are not required to indicate the type of reference; different types are shown here for illustrative purposes only. The DOI (digital object identifier) should be incorporated in every reference for which it is available (see Ref. 1 sample); for more information on DOIs, visit www.doi.org or </w:t>
      </w:r>
      <w:hyperlink r:id="rId16" w:history="1">
        <w:r w:rsidR="00A1533D" w:rsidRPr="00C4675B">
          <w:rPr>
            <w:rStyle w:val="Hyperlink"/>
            <w:sz w:val="18"/>
          </w:rPr>
          <w:t>www.crossref.org</w:t>
        </w:r>
      </w:hyperlink>
      <w:r w:rsidRPr="00F565BA">
        <w:rPr>
          <w:sz w:val="18"/>
        </w:rPr>
        <w:t>.</w:t>
      </w:r>
    </w:p>
    <w:p w:rsidR="00A1533D" w:rsidRPr="00F565BA" w:rsidRDefault="00A1533D" w:rsidP="00A1533D">
      <w:pPr>
        <w:rPr>
          <w:sz w:val="18"/>
        </w:rPr>
      </w:pPr>
      <w:r>
        <w:rPr>
          <w:sz w:val="18"/>
        </w:rPr>
        <w:tab/>
      </w:r>
    </w:p>
    <w:p w:rsidR="00F565BA" w:rsidRPr="00F565BA" w:rsidRDefault="00F565BA" w:rsidP="00F565BA">
      <w:pPr>
        <w:ind w:firstLine="288"/>
        <w:rPr>
          <w:sz w:val="18"/>
        </w:rPr>
      </w:pPr>
    </w:p>
    <w:p w:rsidR="00F565BA" w:rsidRPr="00F565BA" w:rsidRDefault="00F565BA" w:rsidP="00F565BA">
      <w:pPr>
        <w:ind w:firstLine="288"/>
        <w:rPr>
          <w:sz w:val="18"/>
        </w:rPr>
      </w:pPr>
    </w:p>
    <w:p w:rsidR="00F565BA" w:rsidRPr="00F565BA" w:rsidRDefault="00F565BA" w:rsidP="00F565BA">
      <w:pPr>
        <w:rPr>
          <w:i/>
        </w:rPr>
      </w:pPr>
      <w:r w:rsidRPr="00F565BA">
        <w:rPr>
          <w:i/>
        </w:rPr>
        <w:t>Periodicals</w:t>
      </w:r>
    </w:p>
    <w:p w:rsidR="00F565BA" w:rsidRPr="00F565BA" w:rsidRDefault="00F565BA" w:rsidP="00F565BA">
      <w:pPr>
        <w:ind w:left="288" w:hanging="288"/>
        <w:rPr>
          <w:sz w:val="18"/>
        </w:rPr>
      </w:pPr>
      <w:r w:rsidRPr="00F565BA">
        <w:rPr>
          <w:sz w:val="18"/>
        </w:rPr>
        <w:t>[1]</w:t>
      </w:r>
      <w:r w:rsidRPr="00F565BA">
        <w:rPr>
          <w:sz w:val="18"/>
        </w:rPr>
        <w:tab/>
        <w:t xml:space="preserve">Vatistas, G. H., Lin, S., and Kwok, C. K., “Reverse Flow Radius in Vortex Chambers,” </w:t>
      </w:r>
      <w:r w:rsidRPr="00F565BA">
        <w:rPr>
          <w:i/>
          <w:sz w:val="18"/>
        </w:rPr>
        <w:t>AIAA Journal</w:t>
      </w:r>
      <w:r w:rsidRPr="00F565BA">
        <w:rPr>
          <w:sz w:val="18"/>
        </w:rPr>
        <w:t>, Vol. 24, No. 11, 1986, pp. 1872, 1873.</w:t>
      </w:r>
    </w:p>
    <w:p w:rsidR="00F565BA" w:rsidRPr="00F565BA" w:rsidRDefault="00F565BA" w:rsidP="00F565BA">
      <w:pPr>
        <w:ind w:left="288" w:hanging="288"/>
        <w:rPr>
          <w:sz w:val="18"/>
        </w:rPr>
      </w:pPr>
      <w:r w:rsidRPr="00F565BA">
        <w:rPr>
          <w:sz w:val="18"/>
        </w:rPr>
        <w:tab/>
        <w:t>doi: 10.2514/3.13046</w:t>
      </w:r>
    </w:p>
    <w:p w:rsidR="00F565BA" w:rsidRPr="00F565BA" w:rsidRDefault="00F565BA" w:rsidP="00F565BA">
      <w:pPr>
        <w:ind w:left="288" w:hanging="288"/>
        <w:rPr>
          <w:sz w:val="18"/>
        </w:rPr>
      </w:pPr>
      <w:r w:rsidRPr="00F565BA">
        <w:rPr>
          <w:sz w:val="18"/>
        </w:rPr>
        <w:t>[2]</w:t>
      </w:r>
      <w:r w:rsidRPr="00F565BA">
        <w:rPr>
          <w:sz w:val="18"/>
        </w:rPr>
        <w:tab/>
        <w:t>Alyanak, E. J., and Pendleton, E., “Aeroelastic Tailoring and Active Aeroelastic Wing Impact on a Lambda Wing Configuration,” Journal of Aircraft, published online 10 Nov. 2016.</w:t>
      </w:r>
    </w:p>
    <w:p w:rsidR="00F565BA" w:rsidRPr="00F565BA" w:rsidRDefault="00F565BA" w:rsidP="00F565BA">
      <w:pPr>
        <w:ind w:left="288" w:hanging="288"/>
        <w:rPr>
          <w:sz w:val="18"/>
        </w:rPr>
      </w:pPr>
      <w:r w:rsidRPr="00F565BA">
        <w:rPr>
          <w:sz w:val="18"/>
        </w:rPr>
        <w:tab/>
        <w:t>doi: 10.2514/1.C033040</w:t>
      </w:r>
    </w:p>
    <w:p w:rsidR="00F565BA" w:rsidRPr="00F565BA" w:rsidRDefault="00F565BA" w:rsidP="00F565BA">
      <w:pPr>
        <w:ind w:left="288" w:hanging="288"/>
        <w:rPr>
          <w:sz w:val="18"/>
        </w:rPr>
      </w:pPr>
      <w:r w:rsidRPr="00F565BA">
        <w:rPr>
          <w:sz w:val="18"/>
        </w:rPr>
        <w:t>[3]</w:t>
      </w:r>
      <w:r w:rsidRPr="00F565BA">
        <w:rPr>
          <w:sz w:val="18"/>
        </w:rPr>
        <w:tab/>
        <w:t xml:space="preserve">Dornheim, M. A., “Planetary Flight Surge Faces Budget Realities,” </w:t>
      </w:r>
      <w:r w:rsidRPr="00F565BA">
        <w:rPr>
          <w:i/>
          <w:sz w:val="18"/>
        </w:rPr>
        <w:t>Aviation Week and Space Technology</w:t>
      </w:r>
      <w:r w:rsidRPr="00F565BA">
        <w:rPr>
          <w:sz w:val="18"/>
        </w:rPr>
        <w:t>, Vol. 145, No. 24, 9 Dec. 1996, pp. 44–46.</w:t>
      </w:r>
    </w:p>
    <w:p w:rsidR="00F565BA" w:rsidRPr="00F565BA" w:rsidRDefault="00F565BA" w:rsidP="00F565BA">
      <w:pPr>
        <w:ind w:left="288" w:hanging="288"/>
        <w:rPr>
          <w:sz w:val="18"/>
        </w:rPr>
      </w:pPr>
      <w:r w:rsidRPr="00F565BA">
        <w:rPr>
          <w:sz w:val="18"/>
        </w:rPr>
        <w:t>[4]</w:t>
      </w:r>
      <w:r w:rsidRPr="00F565BA">
        <w:rPr>
          <w:sz w:val="18"/>
        </w:rPr>
        <w:tab/>
        <w:t xml:space="preserve">Terster, W., “NASA Considers Switch to Delta 2,” </w:t>
      </w:r>
      <w:r w:rsidRPr="00F565BA">
        <w:rPr>
          <w:i/>
          <w:sz w:val="18"/>
        </w:rPr>
        <w:t>Space News</w:t>
      </w:r>
      <w:r w:rsidRPr="00F565BA">
        <w:rPr>
          <w:sz w:val="18"/>
        </w:rPr>
        <w:t>, Vol. 8, No. 2, 13–19 Jan. 1997, pp. 1, 18.</w:t>
      </w:r>
    </w:p>
    <w:p w:rsidR="00F565BA" w:rsidRPr="00F565BA" w:rsidRDefault="00F565BA" w:rsidP="00F565BA">
      <w:pPr>
        <w:ind w:firstLine="288"/>
      </w:pPr>
      <w:r w:rsidRPr="00F565BA">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w:t>
      </w:r>
    </w:p>
    <w:p w:rsidR="00F565BA" w:rsidRPr="00F565BA" w:rsidRDefault="00F565BA" w:rsidP="00F565BA">
      <w:pPr>
        <w:rPr>
          <w:i/>
        </w:rPr>
      </w:pPr>
    </w:p>
    <w:p w:rsidR="00F565BA" w:rsidRPr="00F565BA" w:rsidRDefault="00F565BA" w:rsidP="00F565BA">
      <w:r w:rsidRPr="00F565BA">
        <w:rPr>
          <w:i/>
        </w:rPr>
        <w:t>Books</w:t>
      </w:r>
    </w:p>
    <w:p w:rsidR="00F565BA" w:rsidRPr="00F565BA" w:rsidRDefault="00F565BA" w:rsidP="00F565BA">
      <w:pPr>
        <w:ind w:left="288" w:hanging="288"/>
        <w:rPr>
          <w:sz w:val="18"/>
        </w:rPr>
      </w:pPr>
      <w:r w:rsidRPr="00F565BA">
        <w:rPr>
          <w:sz w:val="18"/>
        </w:rPr>
        <w:t>[5]</w:t>
      </w:r>
      <w:r w:rsidRPr="00F565BA">
        <w:rPr>
          <w:sz w:val="18"/>
        </w:rPr>
        <w:tab/>
        <w:t xml:space="preserve">Peyret, R., and Taylor, T. D., </w:t>
      </w:r>
      <w:r w:rsidRPr="00F565BA">
        <w:rPr>
          <w:i/>
          <w:sz w:val="18"/>
        </w:rPr>
        <w:t>Computational Methods in Fluid Flow</w:t>
      </w:r>
      <w:r w:rsidRPr="00F565BA">
        <w:rPr>
          <w:sz w:val="18"/>
        </w:rPr>
        <w:t>, 2</w:t>
      </w:r>
      <w:r w:rsidRPr="00F565BA">
        <w:rPr>
          <w:sz w:val="18"/>
          <w:vertAlign w:val="superscript"/>
        </w:rPr>
        <w:t>nd</w:t>
      </w:r>
      <w:r w:rsidRPr="00F565BA">
        <w:rPr>
          <w:sz w:val="18"/>
        </w:rPr>
        <w:t xml:space="preserve"> ed., Springer-Verlag, New York, 1983, Chaps. 7, 14.</w:t>
      </w:r>
    </w:p>
    <w:p w:rsidR="00F565BA" w:rsidRPr="00F565BA" w:rsidRDefault="00F565BA" w:rsidP="00F565BA">
      <w:pPr>
        <w:ind w:left="288" w:hanging="288"/>
        <w:rPr>
          <w:sz w:val="18"/>
        </w:rPr>
      </w:pPr>
      <w:r w:rsidRPr="00F565BA">
        <w:rPr>
          <w:sz w:val="18"/>
        </w:rPr>
        <w:t>[6]</w:t>
      </w:r>
      <w:r w:rsidRPr="00F565BA">
        <w:rPr>
          <w:sz w:val="18"/>
        </w:rPr>
        <w:tab/>
        <w:t xml:space="preserve">Oates, G. C. (ed.), </w:t>
      </w:r>
      <w:r w:rsidRPr="00F565BA">
        <w:rPr>
          <w:i/>
          <w:sz w:val="18"/>
        </w:rPr>
        <w:t>Aerothermodynamics of Gas Turbine and Rocket Propulsion</w:t>
      </w:r>
      <w:r w:rsidRPr="00F565BA">
        <w:rPr>
          <w:sz w:val="18"/>
        </w:rPr>
        <w:t>, AIAA Education Series, AIAA, New York, 1984, pp. 19, 136.</w:t>
      </w:r>
    </w:p>
    <w:p w:rsidR="00F565BA" w:rsidRPr="00F565BA" w:rsidRDefault="00F565BA" w:rsidP="00F565BA">
      <w:pPr>
        <w:ind w:left="288" w:hanging="288"/>
        <w:rPr>
          <w:sz w:val="18"/>
        </w:rPr>
      </w:pPr>
      <w:r w:rsidRPr="00F565BA">
        <w:rPr>
          <w:sz w:val="18"/>
        </w:rPr>
        <w:t>[7]</w:t>
      </w:r>
      <w:r w:rsidRPr="00F565BA">
        <w:rPr>
          <w:sz w:val="18"/>
        </w:rPr>
        <w:tab/>
        <w:t xml:space="preserve">Volpe, R., “Techniques for Collision Prevention, Impact Stability, and Force Control by Space Manipulators,” </w:t>
      </w:r>
      <w:r w:rsidRPr="00F565BA">
        <w:rPr>
          <w:i/>
          <w:sz w:val="18"/>
        </w:rPr>
        <w:t>Teleoperation and Robotics in Space</w:t>
      </w:r>
      <w:r w:rsidRPr="00F565BA">
        <w:rPr>
          <w:sz w:val="18"/>
        </w:rPr>
        <w:t>, edited by S. B. Skaar and C. F. Ruoff, Progress in Astronautics and Aeronautics, AIAA, Washington, DC, 1994, pp. 175–212.</w:t>
      </w:r>
    </w:p>
    <w:p w:rsidR="00F565BA" w:rsidRPr="00F565BA" w:rsidRDefault="00F565BA" w:rsidP="00F565BA">
      <w:pPr>
        <w:ind w:firstLine="288"/>
      </w:pPr>
      <w:r w:rsidRPr="00F565BA">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rsidR="00F565BA" w:rsidRPr="00F565BA" w:rsidRDefault="00F565BA" w:rsidP="00F565BA">
      <w:pPr>
        <w:rPr>
          <w:i/>
        </w:rPr>
      </w:pPr>
    </w:p>
    <w:p w:rsidR="00F565BA" w:rsidRPr="00F565BA" w:rsidRDefault="00F565BA" w:rsidP="00F565BA">
      <w:pPr>
        <w:rPr>
          <w:i/>
        </w:rPr>
      </w:pPr>
      <w:r w:rsidRPr="00F565BA">
        <w:rPr>
          <w:i/>
        </w:rPr>
        <w:t>Proceedings</w:t>
      </w:r>
    </w:p>
    <w:p w:rsidR="00F565BA" w:rsidRPr="00F565BA" w:rsidRDefault="00F565BA" w:rsidP="00F565BA">
      <w:pPr>
        <w:ind w:left="288" w:hanging="288"/>
        <w:rPr>
          <w:sz w:val="18"/>
        </w:rPr>
      </w:pPr>
      <w:r w:rsidRPr="00F565BA">
        <w:rPr>
          <w:sz w:val="18"/>
        </w:rPr>
        <w:t>[8]</w:t>
      </w:r>
      <w:r w:rsidRPr="00F565BA">
        <w:rPr>
          <w:sz w:val="18"/>
        </w:rPr>
        <w:tab/>
        <w:t xml:space="preserve">Thompson, C. M., “Spacecraft Thermal Control, Design, and Operation,” </w:t>
      </w:r>
      <w:r w:rsidRPr="00F565BA">
        <w:rPr>
          <w:i/>
          <w:sz w:val="18"/>
        </w:rPr>
        <w:t>AIAA Guidance, Navigation, and Control Conference</w:t>
      </w:r>
      <w:r w:rsidRPr="00F565BA">
        <w:rPr>
          <w:sz w:val="18"/>
        </w:rPr>
        <w:t>, CP849, Vol. 1, AIAA, Washington, DC, 1989, pp. 103–115</w:t>
      </w:r>
    </w:p>
    <w:p w:rsidR="00F565BA" w:rsidRPr="00F565BA" w:rsidRDefault="00F565BA" w:rsidP="00F565BA">
      <w:pPr>
        <w:ind w:left="288" w:hanging="288"/>
        <w:rPr>
          <w:sz w:val="18"/>
        </w:rPr>
      </w:pPr>
      <w:r w:rsidRPr="00F565BA">
        <w:rPr>
          <w:sz w:val="18"/>
        </w:rPr>
        <w:t>[9]</w:t>
      </w:r>
      <w:r w:rsidRPr="00F565BA">
        <w:rPr>
          <w:sz w:val="18"/>
        </w:rPr>
        <w:tab/>
        <w:t xml:space="preserve">Chi, Y. (ed.), </w:t>
      </w:r>
      <w:r w:rsidRPr="00F565BA">
        <w:rPr>
          <w:i/>
          <w:sz w:val="18"/>
        </w:rPr>
        <w:t>Fluid Mechanics Proceedings</w:t>
      </w:r>
      <w:r w:rsidRPr="00F565BA">
        <w:rPr>
          <w:sz w:val="18"/>
        </w:rPr>
        <w:t>, NASA SP-255, 1993.</w:t>
      </w:r>
    </w:p>
    <w:p w:rsidR="00F565BA" w:rsidRPr="00F565BA" w:rsidRDefault="00F565BA" w:rsidP="00F565BA">
      <w:pPr>
        <w:ind w:left="288" w:hanging="288"/>
        <w:rPr>
          <w:sz w:val="18"/>
        </w:rPr>
      </w:pPr>
      <w:r w:rsidRPr="00F565BA">
        <w:rPr>
          <w:sz w:val="18"/>
        </w:rPr>
        <w:t xml:space="preserve">[10] Morris, J. D., “Convective Heat Transfer in Radially Rotating Ducts,” </w:t>
      </w:r>
      <w:r w:rsidRPr="00F565BA">
        <w:rPr>
          <w:i/>
          <w:sz w:val="18"/>
        </w:rPr>
        <w:t>Proceedings of the Annual Heat Transfer Conference</w:t>
      </w:r>
      <w:r w:rsidRPr="00F565BA">
        <w:rPr>
          <w:sz w:val="18"/>
        </w:rPr>
        <w:t>, edited by B. Corbell, Vol. 1, Inst. of Mechanical Engineering, New York, 1992, pp. 227–234.</w:t>
      </w:r>
    </w:p>
    <w:p w:rsidR="00F565BA" w:rsidRPr="00F565BA" w:rsidRDefault="00F565BA" w:rsidP="00F565BA">
      <w:pPr>
        <w:rPr>
          <w:i/>
        </w:rPr>
      </w:pPr>
    </w:p>
    <w:p w:rsidR="00F565BA" w:rsidRPr="00F565BA" w:rsidRDefault="00F565BA" w:rsidP="00F565BA">
      <w:pPr>
        <w:rPr>
          <w:i/>
        </w:rPr>
      </w:pPr>
    </w:p>
    <w:p w:rsidR="00F565BA" w:rsidRPr="00F565BA" w:rsidRDefault="00F565BA" w:rsidP="00F565BA">
      <w:r w:rsidRPr="00F565BA">
        <w:rPr>
          <w:i/>
        </w:rPr>
        <w:t>Reports, Theses, and Individual Papers</w:t>
      </w:r>
    </w:p>
    <w:p w:rsidR="00F565BA" w:rsidRPr="00F565BA" w:rsidRDefault="00F565BA" w:rsidP="00F565BA">
      <w:pPr>
        <w:rPr>
          <w:sz w:val="18"/>
        </w:rPr>
      </w:pPr>
      <w:r w:rsidRPr="00F565BA">
        <w:rPr>
          <w:sz w:val="18"/>
        </w:rPr>
        <w:t>[11]  Chapman, G. T., and Tobak, M., “Nonlinear Problems in Flight Dynamics,” NASA TM-85940, 1984.</w:t>
      </w:r>
    </w:p>
    <w:p w:rsidR="00F565BA" w:rsidRPr="00F565BA" w:rsidRDefault="00F565BA" w:rsidP="00F565BA">
      <w:pPr>
        <w:ind w:left="450" w:hanging="450"/>
        <w:rPr>
          <w:sz w:val="18"/>
        </w:rPr>
      </w:pPr>
      <w:r w:rsidRPr="00F565BA">
        <w:rPr>
          <w:sz w:val="18"/>
        </w:rPr>
        <w:t>[12]  Brandis, A. M., Johnston, C. O., and Cruden, B. A., “Nonequilibrium Radiation for Earth Entry,” AIAA Paper 2016-3690, June 2016.</w:t>
      </w:r>
    </w:p>
    <w:p w:rsidR="00F565BA" w:rsidRPr="00F565BA" w:rsidRDefault="00F565BA" w:rsidP="00F565BA">
      <w:pPr>
        <w:ind w:left="432" w:hanging="432"/>
        <w:rPr>
          <w:sz w:val="18"/>
        </w:rPr>
      </w:pPr>
      <w:r w:rsidRPr="00F565BA">
        <w:rPr>
          <w:sz w:val="18"/>
        </w:rPr>
        <w:t>[13] Steger, J. L., Jr., Nietubicz, C. J., and Heavey, J. E., “A General Curvilinear Grid Generation Program for Projectile Configurations,” U.S. Army Ballistic Research Lab., Rept. ARBRL-MR03142, Aberdeen Proving Ground, MD, Oct. 1981.</w:t>
      </w:r>
    </w:p>
    <w:p w:rsidR="00F565BA" w:rsidRPr="00F565BA" w:rsidRDefault="00F565BA" w:rsidP="00F565BA">
      <w:pPr>
        <w:ind w:left="432" w:hanging="432"/>
        <w:rPr>
          <w:sz w:val="18"/>
        </w:rPr>
      </w:pPr>
      <w:r w:rsidRPr="00F565BA">
        <w:rPr>
          <w:sz w:val="18"/>
        </w:rPr>
        <w:t>[14] Tseng, K., “Nonlinear Green’s Function Method for Transonic Potential Flow,” Ph.D. Dissertation, Aeronautics and Astronautics Dept., Boston Univ., Cambridge, MA, 1983.</w:t>
      </w:r>
    </w:p>
    <w:p w:rsidR="00F565BA" w:rsidRPr="00F565BA" w:rsidRDefault="00F565BA" w:rsidP="00F565BA">
      <w:pPr>
        <w:ind w:firstLine="288"/>
      </w:pPr>
      <w:r w:rsidRPr="00F565BA">
        <w:t xml:space="preserve">Government agency reports do not require locations. For reports such as NASA TM-85940, neither insert nor delete dashes; leave them as provided. Place of publication </w:t>
      </w:r>
      <w:r w:rsidRPr="00F565BA">
        <w:rPr>
          <w:i/>
        </w:rPr>
        <w:t>should</w:t>
      </w:r>
      <w:r w:rsidRPr="00F565BA">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F565BA">
        <w:rPr>
          <w:i/>
        </w:rPr>
        <w:t>Do not confuse proceedings references with conference papers</w:t>
      </w:r>
      <w:r w:rsidRPr="00F565BA">
        <w:t>.</w:t>
      </w:r>
    </w:p>
    <w:p w:rsidR="00F565BA" w:rsidRPr="00F565BA" w:rsidRDefault="00F565BA" w:rsidP="00F565BA">
      <w:pPr>
        <w:rPr>
          <w:sz w:val="18"/>
        </w:rPr>
      </w:pPr>
    </w:p>
    <w:p w:rsidR="00F565BA" w:rsidRPr="00F565BA" w:rsidRDefault="00F565BA" w:rsidP="00F565BA">
      <w:r w:rsidRPr="00F565BA">
        <w:rPr>
          <w:i/>
        </w:rPr>
        <w:t>Electronic Publications</w:t>
      </w:r>
    </w:p>
    <w:p w:rsidR="00F565BA" w:rsidRPr="00F565BA" w:rsidRDefault="00F565BA" w:rsidP="00F565BA">
      <w:pPr>
        <w:ind w:firstLine="288"/>
        <w:rPr>
          <w:sz w:val="18"/>
        </w:rPr>
      </w:pPr>
      <w:r w:rsidRPr="00F565BA">
        <w:t>Regularly issued electronic journals and other publications are permitted as references. Include the doi if provided; otherwise provide the full URL. Archived data sets also may be referenced as long as the material is openly accessible and the repository is committed to archiving the data indefinitely. References to electronic data available only from personal websites or commercial, academic, or government ones where there is no commitment to archiving the data are not permitted in the reference list.</w:t>
      </w:r>
    </w:p>
    <w:p w:rsidR="00F565BA" w:rsidRPr="00F565BA" w:rsidRDefault="00F565BA" w:rsidP="00F565BA">
      <w:pPr>
        <w:ind w:left="432" w:hanging="432"/>
        <w:rPr>
          <w:sz w:val="18"/>
        </w:rPr>
      </w:pPr>
      <w:r w:rsidRPr="00F565BA" w:rsidDel="00780BC0">
        <w:rPr>
          <w:sz w:val="18"/>
        </w:rPr>
        <w:t xml:space="preserve"> </w:t>
      </w:r>
      <w:r w:rsidRPr="00F565BA">
        <w:rPr>
          <w:sz w:val="18"/>
        </w:rPr>
        <w:t xml:space="preserve">[15] Atkins, C. P., and Scantelbury, J. D., “The Activity Coefficient of Sodium Chloride in a Simulated Pore Solution Environment,” </w:t>
      </w:r>
      <w:r w:rsidRPr="00F565BA">
        <w:rPr>
          <w:i/>
          <w:sz w:val="18"/>
        </w:rPr>
        <w:t>Journal of Corrosion Science and Engineering</w:t>
      </w:r>
      <w:r w:rsidRPr="00F565BA">
        <w:rPr>
          <w:sz w:val="18"/>
        </w:rPr>
        <w:t xml:space="preserve"> [online journal], Vol. 1, No. 1, Paper 2, URL: </w:t>
      </w:r>
      <w:hyperlink r:id="rId17" w:history="1">
        <w:r w:rsidRPr="00F565BA">
          <w:rPr>
            <w:u w:val="single"/>
          </w:rPr>
          <w:t>http://www.cp/umist.ac.uk/JCSE/vol1/vol1.html</w:t>
        </w:r>
      </w:hyperlink>
      <w:r w:rsidRPr="00F565BA">
        <w:rPr>
          <w:sz w:val="18"/>
        </w:rPr>
        <w:t xml:space="preserve"> [retrieved 13 April 1998].</w:t>
      </w:r>
    </w:p>
    <w:p w:rsidR="00F565BA" w:rsidRPr="00F565BA" w:rsidRDefault="00F565BA" w:rsidP="00F565BA">
      <w:pPr>
        <w:ind w:left="432" w:hanging="432"/>
        <w:rPr>
          <w:sz w:val="18"/>
        </w:rPr>
      </w:pPr>
      <w:r w:rsidRPr="00F565BA">
        <w:rPr>
          <w:sz w:val="18"/>
        </w:rPr>
        <w:t xml:space="preserve">[16] Vickers, A., “10-110 mm/hr Hypodermic Gravity Design A,” </w:t>
      </w:r>
      <w:r w:rsidRPr="00F565BA">
        <w:rPr>
          <w:i/>
          <w:sz w:val="18"/>
        </w:rPr>
        <w:t>Rainfall Simulation Database</w:t>
      </w:r>
      <w:r w:rsidRPr="00F565BA">
        <w:rPr>
          <w:sz w:val="18"/>
        </w:rPr>
        <w:t xml:space="preserve"> [online database], URL: </w:t>
      </w:r>
      <w:hyperlink r:id="rId18" w:history="1">
        <w:r w:rsidRPr="00F565BA">
          <w:rPr>
            <w:u w:val="single"/>
          </w:rPr>
          <w:t>http://www.geog.le.ac.uk/bgrg/lab.htm</w:t>
        </w:r>
      </w:hyperlink>
      <w:r w:rsidRPr="00F565BA">
        <w:rPr>
          <w:sz w:val="18"/>
        </w:rPr>
        <w:t xml:space="preserve"> [retrieved 15 March 2006].</w:t>
      </w:r>
    </w:p>
    <w:p w:rsidR="00F565BA" w:rsidRPr="00F565BA" w:rsidRDefault="00F565BA" w:rsidP="00F565BA">
      <w:pPr>
        <w:ind w:firstLine="288"/>
      </w:pPr>
      <w:r w:rsidRPr="00F565BA">
        <w:t>Break website addresses after punctuation, and do not hyphenate at line breaks.</w:t>
      </w:r>
    </w:p>
    <w:p w:rsidR="00F565BA" w:rsidRPr="00F565BA" w:rsidRDefault="00F565BA" w:rsidP="00F565BA">
      <w:pPr>
        <w:spacing w:before="240"/>
      </w:pPr>
      <w:r w:rsidRPr="00F565BA">
        <w:rPr>
          <w:i/>
        </w:rPr>
        <w:t>Computer Software</w:t>
      </w:r>
    </w:p>
    <w:p w:rsidR="00F565BA" w:rsidRPr="00F565BA" w:rsidRDefault="00F565BA" w:rsidP="00F565BA">
      <w:pPr>
        <w:rPr>
          <w:sz w:val="18"/>
        </w:rPr>
      </w:pPr>
      <w:r w:rsidRPr="00F565BA">
        <w:rPr>
          <w:sz w:val="18"/>
        </w:rPr>
        <w:t>[17] TAPP, Thermochemical and Physical Properties, Software Package, Ver. 1.0, E. S. Microware, Hamilton, OH, 1992.</w:t>
      </w:r>
    </w:p>
    <w:p w:rsidR="00F565BA" w:rsidRPr="00F565BA" w:rsidRDefault="00F565BA" w:rsidP="00F565BA">
      <w:pPr>
        <w:ind w:firstLine="288"/>
        <w:rPr>
          <w:sz w:val="18"/>
        </w:rPr>
      </w:pPr>
      <w:r w:rsidRPr="00F565BA">
        <w:t>Include a version number and the company name and location of software packages.</w:t>
      </w:r>
    </w:p>
    <w:p w:rsidR="00F565BA" w:rsidRPr="00F565BA" w:rsidRDefault="00F565BA" w:rsidP="00F565BA">
      <w:pPr>
        <w:spacing w:before="240"/>
      </w:pPr>
      <w:r w:rsidRPr="00F565BA">
        <w:rPr>
          <w:i/>
        </w:rPr>
        <w:t>Patents</w:t>
      </w:r>
    </w:p>
    <w:p w:rsidR="00F565BA" w:rsidRPr="00F565BA" w:rsidRDefault="00F565BA" w:rsidP="00F565BA">
      <w:pPr>
        <w:ind w:firstLine="288"/>
      </w:pPr>
      <w:r w:rsidRPr="00F565BA">
        <w:t>Patents appear infrequently. Be sure to include the patent number and date.</w:t>
      </w:r>
    </w:p>
    <w:p w:rsidR="00F565BA" w:rsidRPr="00F565BA" w:rsidRDefault="00F565BA" w:rsidP="00F565BA">
      <w:pPr>
        <w:ind w:left="432" w:hanging="432"/>
        <w:rPr>
          <w:sz w:val="18"/>
        </w:rPr>
      </w:pPr>
      <w:r w:rsidRPr="00F565BA">
        <w:rPr>
          <w:sz w:val="18"/>
        </w:rPr>
        <w:t>[18] Scherrer, R., Overholster, D., and Watson, K., Lockheed Corp., Burbank, CA, U.S. Patent Application for a “Vehicle,” Docket No. P-01-1532, filed 11 Feb. 1979.</w:t>
      </w:r>
    </w:p>
    <w:p w:rsidR="00F565BA" w:rsidRPr="00F565BA" w:rsidRDefault="00F565BA" w:rsidP="00F565BA">
      <w:pPr>
        <w:spacing w:before="240"/>
        <w:rPr>
          <w:i/>
        </w:rPr>
      </w:pPr>
      <w:r w:rsidRPr="00F565BA">
        <w:rPr>
          <w:i/>
        </w:rPr>
        <w:t>Private Communications and Websites</w:t>
      </w:r>
    </w:p>
    <w:p w:rsidR="00F565BA" w:rsidRPr="00F565BA" w:rsidRDefault="00F565BA" w:rsidP="00F565BA">
      <w:pPr>
        <w:ind w:firstLine="288"/>
      </w:pPr>
      <w:r w:rsidRPr="00F565BA">
        <w:t>References to private communications and personal website addresses are not permitted. They may, however, be incorporated into the main text of a manuscript or may appear in footnotes.</w:t>
      </w:r>
    </w:p>
    <w:p w:rsidR="00F565BA" w:rsidRPr="00F565BA" w:rsidRDefault="00F565BA" w:rsidP="00F565BA">
      <w:pPr>
        <w:spacing w:before="240"/>
        <w:rPr>
          <w:i/>
        </w:rPr>
      </w:pPr>
      <w:r w:rsidRPr="00F565BA">
        <w:rPr>
          <w:i/>
        </w:rPr>
        <w:t>Unpublished Papers and Books</w:t>
      </w:r>
    </w:p>
    <w:p w:rsidR="00F565BA" w:rsidRPr="00F565BA" w:rsidRDefault="00F565BA" w:rsidP="00F565BA">
      <w:pPr>
        <w:ind w:firstLine="288"/>
        <w:rPr>
          <w:sz w:val="18"/>
        </w:rPr>
      </w:pPr>
      <w:r w:rsidRPr="00F565BA">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rsidR="00F565BA" w:rsidRPr="00F565BA" w:rsidRDefault="00F565BA" w:rsidP="00F565BA">
      <w:pPr>
        <w:rPr>
          <w:sz w:val="18"/>
        </w:rPr>
      </w:pPr>
      <w:r w:rsidRPr="00F565BA">
        <w:rPr>
          <w:sz w:val="18"/>
        </w:rPr>
        <w:t xml:space="preserve">[19] Doe, J., “Title of Paper,” </w:t>
      </w:r>
      <w:r w:rsidRPr="00F565BA">
        <w:rPr>
          <w:i/>
          <w:sz w:val="18"/>
        </w:rPr>
        <w:t>Name of Journal</w:t>
      </w:r>
      <w:r w:rsidRPr="00F565BA">
        <w:rPr>
          <w:sz w:val="18"/>
        </w:rPr>
        <w:t xml:space="preserve"> (to be published).</w:t>
      </w:r>
    </w:p>
    <w:p w:rsidR="00F565BA" w:rsidRPr="00F565BA" w:rsidRDefault="00F565BA" w:rsidP="00F565BA">
      <w:pPr>
        <w:rPr>
          <w:sz w:val="18"/>
        </w:rPr>
      </w:pPr>
      <w:r w:rsidRPr="00F565BA">
        <w:rPr>
          <w:sz w:val="18"/>
        </w:rPr>
        <w:t xml:space="preserve">[20] Doe, J., “Title of Chapter,” </w:t>
      </w:r>
      <w:r w:rsidRPr="00F565BA">
        <w:rPr>
          <w:i/>
          <w:sz w:val="18"/>
        </w:rPr>
        <w:t>Name of Book</w:t>
      </w:r>
      <w:r w:rsidRPr="00F565BA">
        <w:rPr>
          <w:sz w:val="18"/>
        </w:rPr>
        <w:t>, edited by…, Publisher’s name and location (to be published).</w:t>
      </w:r>
    </w:p>
    <w:p w:rsidR="00F565BA" w:rsidRPr="00F565BA" w:rsidRDefault="00F565BA" w:rsidP="00F565BA">
      <w:pPr>
        <w:rPr>
          <w:sz w:val="18"/>
        </w:rPr>
      </w:pPr>
      <w:r w:rsidRPr="00F565BA">
        <w:rPr>
          <w:sz w:val="18"/>
        </w:rPr>
        <w:t>[21] Doe, J., “Title of Work,” Name of Archive, Univ. (or organization), City, State, Year (unpublished).</w:t>
      </w:r>
    </w:p>
    <w:p w:rsidR="00F565BA" w:rsidRPr="00F565BA" w:rsidRDefault="00F565BA" w:rsidP="00F565BA">
      <w:pPr>
        <w:ind w:firstLine="288"/>
      </w:pPr>
      <w:r w:rsidRPr="00F565BA">
        <w:t xml:space="preserve">Unpublished works in an archive </w:t>
      </w:r>
      <w:r w:rsidRPr="00F565BA">
        <w:rPr>
          <w:i/>
        </w:rPr>
        <w:t>must</w:t>
      </w:r>
      <w:r w:rsidRPr="00F565BA">
        <w:t xml:space="preserve"> include the name of the archive and the name and location of the university or other organization where the archive is held. Also include any cataloging information that may be provided.</w:t>
      </w:r>
    </w:p>
    <w:p w:rsidR="00F565BA" w:rsidRPr="00F565BA" w:rsidRDefault="00F565BA" w:rsidP="00F565BA">
      <w:pPr>
        <w:rPr>
          <w:sz w:val="18"/>
        </w:rPr>
      </w:pPr>
    </w:p>
    <w:p w:rsidR="004E15B0" w:rsidRPr="00F565BA" w:rsidRDefault="004E15B0" w:rsidP="00F565BA"/>
    <w:sectPr w:rsidR="004E15B0" w:rsidRPr="00F565BA" w:rsidSect="00594FA6">
      <w:footerReference w:type="even" r:id="rId19"/>
      <w:footerReference w:type="default" r:id="rId20"/>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8B9" w:rsidRDefault="008C48B9">
      <w:r>
        <w:separator/>
      </w:r>
    </w:p>
  </w:endnote>
  <w:endnote w:type="continuationSeparator" w:id="0">
    <w:p w:rsidR="008C48B9" w:rsidRDefault="008C4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6E4" w:rsidRDefault="00B636E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36E4" w:rsidRDefault="00B636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80995"/>
      <w:docPartObj>
        <w:docPartGallery w:val="Page Numbers (Bottom of Page)"/>
        <w:docPartUnique/>
      </w:docPartObj>
    </w:sdtPr>
    <w:sdtEndPr>
      <w:rPr>
        <w:noProof/>
      </w:rPr>
    </w:sdtEndPr>
    <w:sdtContent>
      <w:p w:rsidR="000C353C" w:rsidRDefault="000C353C">
        <w:pPr>
          <w:pStyle w:val="Footer"/>
          <w:jc w:val="center"/>
        </w:pPr>
        <w:r>
          <w:fldChar w:fldCharType="begin"/>
        </w:r>
        <w:r>
          <w:instrText xml:space="preserve"> PAGE   \* MERGEFORMAT </w:instrText>
        </w:r>
        <w:r>
          <w:fldChar w:fldCharType="separate"/>
        </w:r>
        <w:r w:rsidR="00A25100">
          <w:rPr>
            <w:noProof/>
          </w:rPr>
          <w:t>1</w:t>
        </w:r>
        <w:r>
          <w:rPr>
            <w:noProof/>
          </w:rPr>
          <w:fldChar w:fldCharType="end"/>
        </w:r>
      </w:p>
    </w:sdtContent>
  </w:sdt>
  <w:p w:rsidR="000C353C" w:rsidRDefault="000C3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8B9" w:rsidRDefault="008C48B9">
      <w:r>
        <w:separator/>
      </w:r>
    </w:p>
  </w:footnote>
  <w:footnote w:type="continuationSeparator" w:id="0">
    <w:p w:rsidR="008C48B9" w:rsidRDefault="008C48B9">
      <w:r>
        <w:continuationSeparator/>
      </w:r>
    </w:p>
  </w:footnote>
  <w:footnote w:id="1">
    <w:p w:rsidR="00B636E4" w:rsidRDefault="00B636E4" w:rsidP="00F565BA">
      <w:r>
        <w:rPr>
          <w:rStyle w:val="FootnoteReference"/>
        </w:rPr>
        <w:footnoteRef/>
      </w:r>
      <w:r>
        <w:t xml:space="preserve"> Insert Job Title, Department Name, and AIAA Member Grade (if any) for first author.</w:t>
      </w:r>
    </w:p>
  </w:footnote>
  <w:footnote w:id="2">
    <w:p w:rsidR="00B636E4" w:rsidRDefault="00B636E4" w:rsidP="00F565BA">
      <w:r>
        <w:rPr>
          <w:rStyle w:val="FootnoteReference"/>
        </w:rPr>
        <w:footnoteRef/>
      </w:r>
      <w:r>
        <w:t xml:space="preserve"> Insert Job Title, Department Name, and AIAA Member Grade (if any) for second author.</w:t>
      </w:r>
    </w:p>
  </w:footnote>
  <w:footnote w:id="3">
    <w:p w:rsidR="00B636E4" w:rsidRDefault="00B636E4" w:rsidP="00F565BA">
      <w:pPr>
        <w:pStyle w:val="FootnoteText"/>
      </w:pPr>
      <w:r>
        <w:rPr>
          <w:rStyle w:val="FootnoteReference"/>
        </w:rPr>
        <w:footnoteRef/>
      </w:r>
      <w:r>
        <w:t xml:space="preserve"> Insert Job Title, Department Name, and AIAA Member Grade (if any) for third author.</w:t>
      </w:r>
    </w:p>
  </w:footnote>
  <w:footnote w:id="4">
    <w:p w:rsidR="00B636E4" w:rsidRDefault="00B636E4" w:rsidP="00F565BA">
      <w:r>
        <w:rPr>
          <w:rStyle w:val="FootnoteReference"/>
        </w:rPr>
        <w:footnoteRef/>
      </w:r>
      <w:r>
        <w:t xml:space="preserve"> Insert Job Title, Department Name, and AIAA Member Grade (if any) for fourth author (etc.).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1"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5"/>
  </w:num>
  <w:num w:numId="5">
    <w:abstractNumId w:val="2"/>
    <w:lvlOverride w:ilvl="0">
      <w:startOverride w:val="1"/>
    </w:lvlOverride>
  </w:num>
  <w:num w:numId="6">
    <w:abstractNumId w:val="9"/>
  </w:num>
  <w:num w:numId="7">
    <w:abstractNumId w:val="11"/>
  </w:num>
  <w:num w:numId="8">
    <w:abstractNumId w:val="14"/>
  </w:num>
  <w:num w:numId="9">
    <w:abstractNumId w:val="17"/>
  </w:num>
  <w:num w:numId="10">
    <w:abstractNumId w:val="10"/>
  </w:num>
  <w:num w:numId="11">
    <w:abstractNumId w:val="18"/>
  </w:num>
  <w:num w:numId="12">
    <w:abstractNumId w:val="1"/>
  </w:num>
  <w:num w:numId="13">
    <w:abstractNumId w:val="4"/>
  </w:num>
  <w:num w:numId="14">
    <w:abstractNumId w:val="20"/>
  </w:num>
  <w:num w:numId="15">
    <w:abstractNumId w:val="5"/>
  </w:num>
  <w:num w:numId="16">
    <w:abstractNumId w:val="21"/>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6"/>
  </w:num>
  <w:num w:numId="23">
    <w:abstractNumId w:val="3"/>
  </w:num>
  <w:num w:numId="24">
    <w:abstractNumId w:val="13"/>
  </w:num>
  <w:num w:numId="25">
    <w:abstractNumId w:val="12"/>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B9"/>
    <w:rsid w:val="00007726"/>
    <w:rsid w:val="00023250"/>
    <w:rsid w:val="00024843"/>
    <w:rsid w:val="0003458B"/>
    <w:rsid w:val="00044818"/>
    <w:rsid w:val="00082135"/>
    <w:rsid w:val="000837F5"/>
    <w:rsid w:val="00086AAF"/>
    <w:rsid w:val="00094B0F"/>
    <w:rsid w:val="000A2BBF"/>
    <w:rsid w:val="000A32CD"/>
    <w:rsid w:val="000C353C"/>
    <w:rsid w:val="000E7B82"/>
    <w:rsid w:val="000F2801"/>
    <w:rsid w:val="001401DA"/>
    <w:rsid w:val="00143CD2"/>
    <w:rsid w:val="001D364F"/>
    <w:rsid w:val="001D6DFF"/>
    <w:rsid w:val="002121E3"/>
    <w:rsid w:val="0021563F"/>
    <w:rsid w:val="00223D1F"/>
    <w:rsid w:val="00224C00"/>
    <w:rsid w:val="0029228A"/>
    <w:rsid w:val="002C5247"/>
    <w:rsid w:val="002F54F8"/>
    <w:rsid w:val="003204C9"/>
    <w:rsid w:val="00333ED6"/>
    <w:rsid w:val="00343E05"/>
    <w:rsid w:val="003A3AAD"/>
    <w:rsid w:val="003C01D6"/>
    <w:rsid w:val="00403A5D"/>
    <w:rsid w:val="00475ED5"/>
    <w:rsid w:val="0048661A"/>
    <w:rsid w:val="00490BF1"/>
    <w:rsid w:val="00493A6F"/>
    <w:rsid w:val="004C1C92"/>
    <w:rsid w:val="004D25CC"/>
    <w:rsid w:val="004E0666"/>
    <w:rsid w:val="004E06E9"/>
    <w:rsid w:val="004E15B0"/>
    <w:rsid w:val="005119F8"/>
    <w:rsid w:val="00516FDA"/>
    <w:rsid w:val="00535292"/>
    <w:rsid w:val="0055113E"/>
    <w:rsid w:val="0055657E"/>
    <w:rsid w:val="00594FA6"/>
    <w:rsid w:val="005B5BE2"/>
    <w:rsid w:val="005C34B2"/>
    <w:rsid w:val="005E64BE"/>
    <w:rsid w:val="00635C7A"/>
    <w:rsid w:val="00642899"/>
    <w:rsid w:val="00643F9E"/>
    <w:rsid w:val="00646CCC"/>
    <w:rsid w:val="00695C90"/>
    <w:rsid w:val="006E47D9"/>
    <w:rsid w:val="00702BAE"/>
    <w:rsid w:val="00712CB5"/>
    <w:rsid w:val="00727F41"/>
    <w:rsid w:val="007378C6"/>
    <w:rsid w:val="00743D48"/>
    <w:rsid w:val="00750ED5"/>
    <w:rsid w:val="007626CF"/>
    <w:rsid w:val="00772382"/>
    <w:rsid w:val="00780BC0"/>
    <w:rsid w:val="0078368E"/>
    <w:rsid w:val="00795FE9"/>
    <w:rsid w:val="007B6661"/>
    <w:rsid w:val="007C5B35"/>
    <w:rsid w:val="007F7477"/>
    <w:rsid w:val="008231FD"/>
    <w:rsid w:val="00826986"/>
    <w:rsid w:val="00835AF5"/>
    <w:rsid w:val="008C48B9"/>
    <w:rsid w:val="008C5B8F"/>
    <w:rsid w:val="008C7D7F"/>
    <w:rsid w:val="0092421F"/>
    <w:rsid w:val="0094306D"/>
    <w:rsid w:val="0095602A"/>
    <w:rsid w:val="00966F73"/>
    <w:rsid w:val="009849A1"/>
    <w:rsid w:val="009E0D9B"/>
    <w:rsid w:val="009E62E1"/>
    <w:rsid w:val="00A1533D"/>
    <w:rsid w:val="00A25100"/>
    <w:rsid w:val="00A370B9"/>
    <w:rsid w:val="00A44C29"/>
    <w:rsid w:val="00A533E5"/>
    <w:rsid w:val="00A53FF9"/>
    <w:rsid w:val="00A61C93"/>
    <w:rsid w:val="00A71665"/>
    <w:rsid w:val="00A91A9A"/>
    <w:rsid w:val="00AA1C43"/>
    <w:rsid w:val="00AA1E95"/>
    <w:rsid w:val="00AA77E8"/>
    <w:rsid w:val="00AE1536"/>
    <w:rsid w:val="00AE6E5D"/>
    <w:rsid w:val="00AF1B6C"/>
    <w:rsid w:val="00B01B84"/>
    <w:rsid w:val="00B636E4"/>
    <w:rsid w:val="00B6396F"/>
    <w:rsid w:val="00B906D9"/>
    <w:rsid w:val="00BA536E"/>
    <w:rsid w:val="00BA605E"/>
    <w:rsid w:val="00BF25DE"/>
    <w:rsid w:val="00BF7719"/>
    <w:rsid w:val="00C05933"/>
    <w:rsid w:val="00C06A96"/>
    <w:rsid w:val="00C23793"/>
    <w:rsid w:val="00C275D2"/>
    <w:rsid w:val="00C37985"/>
    <w:rsid w:val="00C42827"/>
    <w:rsid w:val="00C643D6"/>
    <w:rsid w:val="00C71CE7"/>
    <w:rsid w:val="00C723B9"/>
    <w:rsid w:val="00C81A5C"/>
    <w:rsid w:val="00C8562D"/>
    <w:rsid w:val="00C86782"/>
    <w:rsid w:val="00CD6E54"/>
    <w:rsid w:val="00D16AC7"/>
    <w:rsid w:val="00DD0B90"/>
    <w:rsid w:val="00E01E43"/>
    <w:rsid w:val="00E51300"/>
    <w:rsid w:val="00E60677"/>
    <w:rsid w:val="00EC547E"/>
    <w:rsid w:val="00ED0E7D"/>
    <w:rsid w:val="00ED621C"/>
    <w:rsid w:val="00F02E4F"/>
    <w:rsid w:val="00F35C40"/>
    <w:rsid w:val="00F403F9"/>
    <w:rsid w:val="00F565BA"/>
    <w:rsid w:val="00FB5646"/>
    <w:rsid w:val="00FE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5:chartTrackingRefBased/>
  <w15:docId w15:val="{68678DFE-937D-4FFD-98CF-CEF9A756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aiaa.org/Secondary.aspx?id=6258%20%20" TargetMode="External"/><Relationship Id="rId13" Type="http://schemas.openxmlformats.org/officeDocument/2006/relationships/oleObject" Target="embeddings/oleObject1.bin"/><Relationship Id="rId18" Type="http://schemas.openxmlformats.org/officeDocument/2006/relationships/hyperlink" Target="http://www.geog.le.ac.uk/bgrg/lab.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www.cp/umist.ac.uk/JCSE/vol1/vol1.html" TargetMode="External"/><Relationship Id="rId2" Type="http://schemas.openxmlformats.org/officeDocument/2006/relationships/numbering" Target="numbering.xml"/><Relationship Id="rId16" Type="http://schemas.openxmlformats.org/officeDocument/2006/relationships/hyperlink" Target="http://www.crossref.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overleaf.com/latex/templates/latex-template-for-the-preparation-of-papers-for-aiaa-technical-conferences/rsssbwthkpt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ustserv@aiaa.org" TargetMode="External"/><Relationship Id="rId14" Type="http://schemas.openxmlformats.org/officeDocument/2006/relationships/hyperlink" Target="http://www.mathtype.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stedt\Downloads\AIAA%20Meeting%20Papers%20Template3_2018%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481AC-AA7B-498E-87EC-9BDD4418E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AIAA Meeting Papers Template3_2018 (1).dotx</Template>
  <TotalTime>1</TotalTime>
  <Pages>3</Pages>
  <Words>4801</Words>
  <Characters>27371</Characters>
  <Application>Microsoft Office Word</Application>
  <DocSecurity>0</DocSecurity>
  <Lines>228</Lines>
  <Paragraphs>64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Preparation of Papers for AIAA Journals</vt:lpstr>
      <vt:lpstr>Preparation of Papers for AIAA Technical Conferences</vt:lpstr>
      <vt:lpstr>Nomenclature</vt:lpstr>
      <vt:lpstr>Introduction</vt:lpstr>
      <vt:lpstr>Procedure for Paper Submission</vt:lpstr>
      <vt:lpstr>General Guidelines</vt:lpstr>
      <vt:lpstr>    Publication by AIAA</vt:lpstr>
      <vt:lpstr>    Paper Review and Visa Considerations</vt:lpstr>
      <vt:lpstr>    Control ID Number vs Paper Number</vt:lpstr>
      <vt:lpstr>    </vt:lpstr>
      <vt:lpstr>    Copyright</vt:lpstr>
      <vt:lpstr>    Submission Deadlines</vt:lpstr>
      <vt:lpstr>    Oversize Papers and Color Illustrations</vt:lpstr>
      <vt:lpstr>Detailed Formatting Instructions</vt:lpstr>
      <vt:lpstr>    Document Text</vt:lpstr>
      <vt:lpstr>    Headings</vt:lpstr>
      <vt:lpstr>    Abstract</vt:lpstr>
      <vt:lpstr>    Nomenclature</vt:lpstr>
      <vt:lpstr>    Footnotes and References</vt:lpstr>
      <vt:lpstr>    Images, Figures, and Tables</vt:lpstr>
      <vt:lpstr>    Equations, Numbers, Symbols, and Abbreviations</vt:lpstr>
      <vt:lpstr>    General Grammar and Preferred Usage</vt:lpstr>
      <vt:lpstr>Conclusion</vt:lpstr>
      <vt:lpstr>Appendix</vt:lpstr>
      <vt:lpstr>Acknowledgments</vt:lpstr>
      <vt:lpstr>References</vt:lpstr>
    </vt:vector>
  </TitlesOfParts>
  <Manager/>
  <Company>AIAA</Company>
  <LinksUpToDate>false</LinksUpToDate>
  <CharactersWithSpaces>32108</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Sheri</dc:creator>
  <cp:keywords>TP Template 2017</cp:keywords>
  <dc:description/>
  <cp:lastModifiedBy>Anstedt, Sheri</cp:lastModifiedBy>
  <cp:revision>1</cp:revision>
  <cp:lastPrinted>2016-06-27T18:55:00Z</cp:lastPrinted>
  <dcterms:created xsi:type="dcterms:W3CDTF">2018-12-06T19:59:00Z</dcterms:created>
  <dcterms:modified xsi:type="dcterms:W3CDTF">2018-12-06T20:00:00Z</dcterms:modified>
  <cp:category/>
</cp:coreProperties>
</file>